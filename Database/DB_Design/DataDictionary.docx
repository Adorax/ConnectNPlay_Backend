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087" w:rsidRPr="007411AB" w:rsidRDefault="00730CE7" w:rsidP="00E74FFE">
      <w:pPr>
        <w:pStyle w:val="Titre2"/>
        <w:rPr>
          <w:lang w:val="en-US"/>
        </w:rPr>
      </w:pPr>
      <w:bookmarkStart w:id="0" w:name="_Toc187740827"/>
      <w:bookmarkStart w:id="1" w:name="_Toc187741586"/>
      <w:bookmarkStart w:id="2" w:name="_Toc320482228"/>
      <w:r>
        <w:rPr>
          <w:lang w:val="en-US"/>
        </w:rPr>
        <w:t xml:space="preserve">Database design phase 2 </w:t>
      </w:r>
      <w:r w:rsidR="00A25D42">
        <w:rPr>
          <w:lang w:val="en-US"/>
        </w:rPr>
        <w:t>–</w:t>
      </w:r>
      <w:r>
        <w:rPr>
          <w:lang w:val="en-US"/>
        </w:rPr>
        <w:t xml:space="preserve"> Logical</w:t>
      </w:r>
      <w:r w:rsidR="00A25D42">
        <w:rPr>
          <w:lang w:val="en-US"/>
        </w:rPr>
        <w:t xml:space="preserve"> (and later Physical)</w:t>
      </w:r>
      <w:r w:rsidR="005B0087" w:rsidRPr="007411AB">
        <w:rPr>
          <w:lang w:val="en-US"/>
        </w:rPr>
        <w:t xml:space="preserve"> Design</w:t>
      </w:r>
      <w:bookmarkEnd w:id="0"/>
      <w:bookmarkEnd w:id="1"/>
      <w:bookmarkEnd w:id="2"/>
    </w:p>
    <w:p w:rsidR="005B0087" w:rsidRDefault="005B0087" w:rsidP="005B0087">
      <w:pPr>
        <w:pStyle w:val="Titre3"/>
        <w:rPr>
          <w:lang w:val="en-US"/>
        </w:rPr>
      </w:pPr>
      <w:bookmarkStart w:id="3" w:name="_Toc320482230"/>
      <w:r w:rsidRPr="007411AB">
        <w:rPr>
          <w:lang w:val="en-US"/>
        </w:rPr>
        <w:t>Data Dictionary</w:t>
      </w:r>
      <w:bookmarkEnd w:id="3"/>
    </w:p>
    <w:p w:rsidR="00F64F24" w:rsidRPr="0054063F" w:rsidRDefault="0005137C" w:rsidP="00C61887">
      <w:pPr>
        <w:rPr>
          <w:u w:val="single"/>
          <w:lang w:val="en-US"/>
        </w:rPr>
      </w:pPr>
      <w:bookmarkStart w:id="4" w:name="_Toc187740829"/>
      <w:bookmarkStart w:id="5" w:name="_Toc187741588"/>
      <w:r w:rsidRPr="0054063F">
        <w:rPr>
          <w:u w:val="single"/>
          <w:lang w:val="en-US"/>
        </w:rPr>
        <w:t>Table</w:t>
      </w:r>
      <w:r w:rsidR="00EA7F0C" w:rsidRPr="0054063F">
        <w:rPr>
          <w:u w:val="single"/>
          <w:lang w:val="en-US"/>
        </w:rPr>
        <w:t xml:space="preserve"> </w:t>
      </w:r>
      <w:r w:rsidR="00C61887" w:rsidRPr="0054063F">
        <w:rPr>
          <w:u w:val="single"/>
          <w:lang w:val="en-US"/>
        </w:rPr>
        <w:t>descriptions</w:t>
      </w:r>
    </w:p>
    <w:p w:rsidR="00F64F24" w:rsidRPr="007411AB" w:rsidRDefault="00F64F24" w:rsidP="00C61887">
      <w:pPr>
        <w:rPr>
          <w:lang w:val="en-US"/>
        </w:rPr>
      </w:pPr>
    </w:p>
    <w:tbl>
      <w:tblPr>
        <w:tblW w:w="1034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2689"/>
        <w:gridCol w:w="1708"/>
        <w:gridCol w:w="2452"/>
        <w:gridCol w:w="975"/>
        <w:gridCol w:w="1275"/>
      </w:tblGrid>
      <w:tr w:rsidR="00C61887" w:rsidRPr="007411AB" w:rsidTr="00D95C3F">
        <w:trPr>
          <w:trHeight w:val="671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745009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Table</w:t>
            </w:r>
            <w:r w:rsidR="00C61887"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name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Synonyms/Aliases</w:t>
            </w:r>
            <w:r w:rsidR="00D64941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(to be avoided)</w:t>
            </w:r>
          </w:p>
        </w:tc>
        <w:tc>
          <w:tcPr>
            <w:tcW w:w="2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F76335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Occurrence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Medium /</w:t>
            </w: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br/>
              <w:t>Max amount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Volatility</w:t>
            </w:r>
          </w:p>
        </w:tc>
      </w:tr>
      <w:tr w:rsidR="003F3D5A" w:rsidRPr="00D64941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AF3461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RoleType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855169" w:rsidP="00592E94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Precise</w:t>
            </w:r>
            <w:r w:rsidR="00485BAB">
              <w:rPr>
                <w:rFonts w:cs="Arial"/>
                <w:sz w:val="20"/>
                <w:szCs w:val="20"/>
                <w:lang w:val="en-US" w:eastAsia="zh-CN"/>
              </w:rPr>
              <w:t xml:space="preserve"> the </w:t>
            </w:r>
            <w:r w:rsidR="00AF3461">
              <w:rPr>
                <w:rFonts w:cs="Arial"/>
                <w:sz w:val="20"/>
                <w:szCs w:val="20"/>
                <w:lang w:val="en-US" w:eastAsia="zh-CN"/>
              </w:rPr>
              <w:t>role’s type. It define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s</w:t>
            </w:r>
            <w:r w:rsidR="00AF3461">
              <w:rPr>
                <w:rFonts w:cs="Arial"/>
                <w:sz w:val="20"/>
                <w:szCs w:val="20"/>
                <w:lang w:val="en-US" w:eastAsia="zh-CN"/>
              </w:rPr>
              <w:t xml:space="preserve"> every </w:t>
            </w:r>
            <w:r w:rsidR="00353C5E">
              <w:rPr>
                <w:rFonts w:cs="Arial"/>
                <w:sz w:val="20"/>
                <w:szCs w:val="20"/>
                <w:lang w:val="en-US" w:eastAsia="zh-CN"/>
              </w:rPr>
              <w:t>position</w:t>
            </w:r>
            <w:r w:rsidR="00AF3461">
              <w:rPr>
                <w:rFonts w:cs="Arial"/>
                <w:sz w:val="20"/>
                <w:szCs w:val="20"/>
                <w:lang w:val="en-US" w:eastAsia="zh-CN"/>
              </w:rPr>
              <w:t xml:space="preserve"> we can have in a project</w:t>
            </w:r>
            <w:r w:rsidR="00485BAB">
              <w:rPr>
                <w:rFonts w:cs="Arial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53C5E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Part</w:t>
            </w:r>
            <w:r w:rsidR="00485BAB"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character, title</w:t>
            </w:r>
            <w:r w:rsidR="00485BAB"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Job</w:t>
            </w:r>
            <w:r w:rsidR="00485BAB">
              <w:rPr>
                <w:rFonts w:cs="Arial"/>
                <w:sz w:val="20"/>
                <w:szCs w:val="20"/>
                <w:lang w:val="en-US" w:eastAsia="zh-CN"/>
              </w:rPr>
              <w:t>,  position</w:t>
            </w:r>
            <w:proofErr w:type="gramEnd"/>
            <w:r w:rsidR="00485BAB">
              <w:rPr>
                <w:rFonts w:cs="Arial"/>
                <w:sz w:val="20"/>
                <w:szCs w:val="20"/>
                <w:lang w:val="en-US" w:eastAsia="zh-CN"/>
              </w:rPr>
              <w:t xml:space="preserve">, post,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task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485BAB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Added whenever we </w:t>
            </w:r>
            <w:r w:rsidR="00353C5E">
              <w:rPr>
                <w:rFonts w:cs="Arial"/>
                <w:sz w:val="20"/>
                <w:szCs w:val="20"/>
                <w:lang w:val="en-US" w:eastAsia="zh-CN"/>
              </w:rPr>
              <w:t>need a new ability in a project.</w:t>
            </w:r>
            <w:r w:rsidR="00485BAB">
              <w:rPr>
                <w:rFonts w:cs="Arial"/>
                <w:sz w:val="20"/>
                <w:szCs w:val="20"/>
                <w:lang w:val="en-US" w:eastAsia="zh-CN"/>
              </w:rPr>
              <w:t xml:space="preserve"> Never removed (can be re-used).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485BAB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10 / 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3F3D5A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AF3461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RoleNeed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53C5E" w:rsidP="00B7741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Define the role we need for a project. </w:t>
            </w:r>
            <w:r w:rsidR="00855169">
              <w:rPr>
                <w:rFonts w:cs="Arial"/>
                <w:sz w:val="20"/>
                <w:szCs w:val="20"/>
                <w:lang w:val="en-US" w:eastAsia="zh-CN"/>
              </w:rPr>
              <w:t xml:space="preserve">It is the position </w:t>
            </w:r>
            <w:r w:rsidR="009040CA">
              <w:rPr>
                <w:rFonts w:cs="Arial"/>
                <w:sz w:val="20"/>
                <w:szCs w:val="20"/>
                <w:lang w:val="en-US" w:eastAsia="zh-CN"/>
              </w:rPr>
              <w:t>that must be field with an employee to carry out the project</w:t>
            </w:r>
            <w:r w:rsidR="00855169">
              <w:rPr>
                <w:rFonts w:cs="Arial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855169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Demand</w:t>
            </w:r>
            <w:r w:rsidR="00B7741A"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wish</w:t>
            </w:r>
            <w:r w:rsidR="00B7741A"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commitment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B7741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Added whenever </w:t>
            </w:r>
            <w:r w:rsidR="00855169">
              <w:rPr>
                <w:rFonts w:cs="Arial"/>
                <w:sz w:val="20"/>
                <w:szCs w:val="20"/>
                <w:lang w:val="en-US" w:eastAsia="zh-CN"/>
              </w:rPr>
              <w:t>a new role is needed in a project or whenever a project is created</w:t>
            </w:r>
            <w:r>
              <w:rPr>
                <w:rFonts w:cs="Arial"/>
                <w:sz w:val="20"/>
                <w:szCs w:val="20"/>
                <w:lang w:val="en-US" w:eastAsia="zh-CN"/>
              </w:rPr>
              <w:t xml:space="preserve"> and removed when the </w:t>
            </w:r>
            <w:r w:rsidR="00855169">
              <w:rPr>
                <w:rFonts w:cs="Arial"/>
                <w:sz w:val="20"/>
                <w:szCs w:val="20"/>
                <w:lang w:val="en-US" w:eastAsia="zh-CN"/>
              </w:rPr>
              <w:t>linked project is deleted.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53C5E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1200</w:t>
            </w:r>
            <w:r w:rsidR="00B7741A">
              <w:rPr>
                <w:rFonts w:cs="Arial"/>
                <w:sz w:val="20"/>
                <w:szCs w:val="20"/>
                <w:lang w:val="en-US" w:eastAsia="zh-CN"/>
              </w:rPr>
              <w:t xml:space="preserve"> /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100</w:t>
            </w:r>
            <w:r w:rsidR="00B7741A">
              <w:rPr>
                <w:rFonts w:cs="Arial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3F3D5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3F3D5A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AF3461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ProjectLearner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708" w:rsidRDefault="00420708" w:rsidP="00420708">
            <w:pPr>
              <w:spacing w:after="0"/>
              <w:jc w:val="left"/>
              <w:rPr>
                <w:rFonts w:ascii="Times New Roman" w:hAnsi="Times New Roman"/>
                <w:lang w:eastAsia="fr-FR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Define the </w:t>
            </w:r>
            <w:r w:rsidRPr="00420708">
              <w:rPr>
                <w:rFonts w:cs="Arial"/>
                <w:sz w:val="20"/>
                <w:szCs w:val="20"/>
                <w:lang w:val="en-US" w:eastAsia="zh-CN"/>
              </w:rPr>
              <w:t>assessment</w:t>
            </w:r>
            <w:r>
              <w:rPr>
                <w:rFonts w:cs="Arial"/>
                <w:sz w:val="20"/>
                <w:szCs w:val="20"/>
                <w:lang w:val="en-US" w:eastAsia="zh-CN"/>
              </w:rPr>
              <w:t xml:space="preserve"> of a project. F</w:t>
            </w:r>
            <w:r w:rsidRPr="00420708">
              <w:rPr>
                <w:rFonts w:cs="Arial"/>
                <w:sz w:val="20"/>
                <w:szCs w:val="20"/>
                <w:lang w:val="en-US" w:eastAsia="zh-CN"/>
              </w:rPr>
              <w:t>easibility</w:t>
            </w:r>
            <w:r>
              <w:rPr>
                <w:rFonts w:cs="Arial"/>
                <w:sz w:val="20"/>
                <w:szCs w:val="20"/>
                <w:lang w:val="en-US" w:eastAsia="zh-CN"/>
              </w:rPr>
              <w:t xml:space="preserve"> or not</w:t>
            </w:r>
            <w:r w:rsidR="00177283">
              <w:rPr>
                <w:rFonts w:cs="Arial"/>
                <w:sz w:val="20"/>
                <w:szCs w:val="20"/>
                <w:lang w:val="en-US" w:eastAsia="zh-CN"/>
              </w:rPr>
              <w:t xml:space="preserve">. This is made by </w:t>
            </w:r>
            <w:proofErr w:type="spellStart"/>
            <w:proofErr w:type="gramStart"/>
            <w:r w:rsidR="00177283">
              <w:rPr>
                <w:rFonts w:cs="Arial"/>
                <w:sz w:val="20"/>
                <w:szCs w:val="20"/>
                <w:lang w:val="en-US" w:eastAsia="zh-CN"/>
              </w:rPr>
              <w:t>a</w:t>
            </w:r>
            <w:proofErr w:type="spellEnd"/>
            <w:proofErr w:type="gramEnd"/>
            <w:r w:rsidR="00177283">
              <w:rPr>
                <w:rFonts w:cs="Arial"/>
                <w:sz w:val="20"/>
                <w:szCs w:val="20"/>
                <w:lang w:val="en-US" w:eastAsia="zh-CN"/>
              </w:rPr>
              <w:t xml:space="preserve"> employee on a project. </w:t>
            </w:r>
          </w:p>
          <w:p w:rsidR="003F3D5A" w:rsidRPr="002475F9" w:rsidRDefault="003F3D5A" w:rsidP="00F6472D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177283" w:rsidP="00F6472D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F</w:t>
            </w:r>
            <w:r w:rsidRPr="00420708">
              <w:rPr>
                <w:rFonts w:cs="Arial"/>
                <w:sz w:val="20"/>
                <w:szCs w:val="20"/>
                <w:lang w:val="en-US" w:eastAsia="zh-CN"/>
              </w:rPr>
              <w:t>easibility</w:t>
            </w:r>
            <w:r w:rsidR="00F6472D"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r w:rsidRPr="00420708">
              <w:rPr>
                <w:rFonts w:cs="Arial"/>
                <w:sz w:val="20"/>
                <w:szCs w:val="20"/>
                <w:lang w:val="en-US" w:eastAsia="zh-CN"/>
              </w:rPr>
              <w:t>assessment</w:t>
            </w:r>
            <w:r w:rsidR="00F6472D"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practicability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F6472D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Added in the same time as a new </w:t>
            </w:r>
            <w:r w:rsidR="00177283">
              <w:rPr>
                <w:rFonts w:cs="Arial"/>
                <w:sz w:val="20"/>
                <w:szCs w:val="20"/>
                <w:lang w:val="en-US" w:eastAsia="zh-CN"/>
              </w:rPr>
              <w:t>project</w:t>
            </w:r>
            <w:r>
              <w:rPr>
                <w:rFonts w:cs="Arial"/>
                <w:sz w:val="20"/>
                <w:szCs w:val="20"/>
                <w:lang w:val="en-US" w:eastAsia="zh-CN"/>
              </w:rPr>
              <w:t xml:space="preserve"> is added. </w:t>
            </w:r>
            <w:r w:rsidR="00177283">
              <w:rPr>
                <w:rFonts w:cs="Arial"/>
                <w:sz w:val="20"/>
                <w:szCs w:val="20"/>
                <w:lang w:val="en-US" w:eastAsia="zh-CN"/>
              </w:rPr>
              <w:t>R</w:t>
            </w:r>
            <w:r>
              <w:rPr>
                <w:rFonts w:cs="Arial"/>
                <w:sz w:val="20"/>
                <w:szCs w:val="20"/>
                <w:lang w:val="en-US" w:eastAsia="zh-CN"/>
              </w:rPr>
              <w:t xml:space="preserve">emoved </w:t>
            </w:r>
            <w:r w:rsidR="00177283">
              <w:rPr>
                <w:rFonts w:cs="Arial"/>
                <w:sz w:val="20"/>
                <w:szCs w:val="20"/>
                <w:lang w:val="en-US" w:eastAsia="zh-CN"/>
              </w:rPr>
              <w:t>when the project is deleted.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177283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300 / 10</w:t>
            </w:r>
            <w:r w:rsidR="00F6472D">
              <w:rPr>
                <w:rFonts w:cs="Arial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194EB5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2475F9" w:rsidRDefault="00AF3461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ProjectWorker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2475F9" w:rsidRDefault="00855169" w:rsidP="00323DD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Define the employee that works in project. That is the link between employee and project by the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RoleNeed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of the project.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13247D" w:rsidRDefault="009040CA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ProjectEmployee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, laborer,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projectHand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FC43B9" w:rsidRDefault="009040CA" w:rsidP="00323DDA">
            <w:pPr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Added whenever </w:t>
            </w:r>
            <w:proofErr w:type="spellStart"/>
            <w:proofErr w:type="gramStart"/>
            <w:r>
              <w:rPr>
                <w:rFonts w:cs="Arial"/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  <w:lang w:val="en-US"/>
              </w:rPr>
              <w:t xml:space="preserve"> employee apply for a project’s role. Removed when the project or employee is deleted.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9040CA" w:rsidRDefault="009040CA" w:rsidP="00194EB5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1200 / 10000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Default="00194EB5" w:rsidP="00194EB5">
            <w:pPr>
              <w:rPr>
                <w:rFonts w:cs="Arial"/>
                <w:sz w:val="20"/>
                <w:szCs w:val="20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Project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Detailed project that customer ordered. </w:t>
            </w:r>
            <w:proofErr w:type="spellStart"/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Eg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Telia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Website,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Haaga-Helia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extranet, Ikea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webshop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>, …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Work, assignment, application 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Added whenever we get new projects to from a </w:t>
            </w:r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customers</w:t>
            </w:r>
            <w:proofErr w:type="gramEnd"/>
            <w:r>
              <w:rPr>
                <w:rFonts w:cs="Arial"/>
                <w:sz w:val="20"/>
                <w:szCs w:val="20"/>
                <w:lang w:val="en-US" w:eastAsia="zh-CN"/>
              </w:rPr>
              <w:t>.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300 / 1000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ProjectStatus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Information about the current development completion of a project. </w:t>
            </w:r>
            <w:proofErr w:type="spellStart"/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Eg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upcoming, ongoing, completed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Completion, Advancement, Progression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Modified when a step is crossed (start, </w:t>
            </w:r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completion,…</w:t>
            </w:r>
            <w:proofErr w:type="gramEnd"/>
            <w:r>
              <w:rPr>
                <w:rFonts w:cs="Arial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3 / 3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JobTitle</w:t>
            </w:r>
            <w:proofErr w:type="spellEnd"/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Name that describes the employee’s job in the organization  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Activity, assignment, work, </w:t>
            </w:r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career,  position</w:t>
            </w:r>
            <w:proofErr w:type="gramEnd"/>
            <w:r>
              <w:rPr>
                <w:rFonts w:cs="Arial"/>
                <w:sz w:val="20"/>
                <w:szCs w:val="20"/>
                <w:lang w:val="en-US" w:eastAsia="zh-CN"/>
              </w:rPr>
              <w:t>, post, profession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whenever we offer new activities and need new competences. Never removed (can be re-used).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10 / 100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Employee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Physical person that is employed by the company. Contains all the person’s contact information such as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firstname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lastname</w:t>
            </w:r>
            <w:proofErr w:type="spellEnd"/>
            <w:r>
              <w:rPr>
                <w:rFonts w:cs="Arial"/>
                <w:sz w:val="20"/>
                <w:szCs w:val="20"/>
                <w:lang w:val="en-US" w:eastAsia="zh-CN"/>
              </w:rPr>
              <w:t>, email, etc.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Member, worker, staff member, laborer, job holder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whenever a new employee joins the company and removed when the employee leaves the company (resignation, retirement)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100 / 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Location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Precise place or position. Contains the name of the city where the employee lives or where the project is managed.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Position, place, situation, locality, city, spot, site, area, address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Added in the same time as a new employee is added in case the city is not already in the database. Never removed </w:t>
            </w:r>
            <w:r>
              <w:rPr>
                <w:rFonts w:cs="Arial"/>
                <w:sz w:val="20"/>
                <w:szCs w:val="20"/>
                <w:lang w:val="en-US" w:eastAsia="zh-CN"/>
              </w:rPr>
              <w:lastRenderedPageBreak/>
              <w:t>(value never changes and can be re-used).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lastRenderedPageBreak/>
              <w:t>25 / 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Skill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Skills that an employee has that can be </w:t>
            </w:r>
            <w:proofErr w:type="gramStart"/>
            <w:r>
              <w:rPr>
                <w:rFonts w:cs="Arial"/>
                <w:sz w:val="20"/>
                <w:szCs w:val="20"/>
                <w:lang w:val="en-US" w:eastAsia="zh-CN"/>
              </w:rPr>
              <w:t>put to use</w:t>
            </w:r>
            <w:proofErr w:type="gramEnd"/>
            <w:r>
              <w:rPr>
                <w:rFonts w:cs="Arial"/>
                <w:sz w:val="20"/>
                <w:szCs w:val="20"/>
                <w:lang w:val="en-US" w:eastAsia="zh-CN"/>
              </w:rPr>
              <w:t xml:space="preserve"> in a project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Talent</w:t>
            </w:r>
          </w:p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Competence</w:t>
            </w:r>
          </w:p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List of skills added once, possible update if a new skill pops up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50 / 150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SkillCategory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Category of skill, each skill belongs to a category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Category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List of categories added once and for all, exceptions may occur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10/</w:t>
            </w:r>
          </w:p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D95C3F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SkillLevel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Level of skill of an employee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Competence</w:t>
            </w:r>
          </w:p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Talents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List added once and for all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5/10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D95C3F" w:rsidRPr="007411AB" w:rsidTr="00C55BA1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SkillMarking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Table that links an employee with his skills and skill level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Competences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Updated every time an employee learns a new skill, or gets better at something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100/9999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C3F" w:rsidRPr="002475F9" w:rsidRDefault="00D95C3F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C55BA1" w:rsidRPr="007411AB" w:rsidTr="00C55BA1">
        <w:trPr>
          <w:trHeight w:val="112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A1" w:rsidRDefault="00C55BA1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Client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A1" w:rsidRDefault="00C55BA1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The client that ordered a project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A1" w:rsidRDefault="00C55BA1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Customer, Mandator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A1" w:rsidRDefault="00C55BA1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 a new project begins or reused if already existing in the database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A1" w:rsidRDefault="00C55BA1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50/200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A1" w:rsidRPr="002475F9" w:rsidRDefault="00C55BA1" w:rsidP="00D95C3F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</w:tbl>
    <w:p w:rsidR="0054063F" w:rsidRDefault="00C61887" w:rsidP="00C61887">
      <w:pPr>
        <w:pStyle w:val="Lgende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8E29C5">
        <w:rPr>
          <w:lang w:val="en-US"/>
        </w:rPr>
        <w:t>Table</w:t>
      </w:r>
      <w:r w:rsidRPr="007411AB">
        <w:rPr>
          <w:lang w:val="en-US"/>
        </w:rPr>
        <w:t xml:space="preserve"> descriptions</w:t>
      </w:r>
      <w:r w:rsidR="0005137C">
        <w:rPr>
          <w:lang w:val="en-US"/>
        </w:rPr>
        <w:t>.</w:t>
      </w:r>
    </w:p>
    <w:p w:rsidR="0054063F" w:rsidRDefault="0054063F" w:rsidP="0054063F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C61887" w:rsidRPr="007411AB" w:rsidRDefault="00C61887" w:rsidP="00C61887">
      <w:pPr>
        <w:pStyle w:val="Lgende"/>
        <w:rPr>
          <w:lang w:val="en-US"/>
        </w:rPr>
      </w:pPr>
    </w:p>
    <w:p w:rsidR="00C61887" w:rsidRPr="007411AB" w:rsidRDefault="00B34824" w:rsidP="00C61887">
      <w:pPr>
        <w:pStyle w:val="Liste"/>
        <w:tabs>
          <w:tab w:val="num" w:pos="2160"/>
        </w:tabs>
        <w:spacing w:after="0"/>
        <w:rPr>
          <w:lang w:val="en-US"/>
        </w:rPr>
      </w:pPr>
      <w:r w:rsidRPr="0054063F">
        <w:rPr>
          <w:u w:val="single"/>
          <w:lang w:val="en-US"/>
        </w:rPr>
        <w:t xml:space="preserve">Column </w:t>
      </w:r>
      <w:r w:rsidR="004D24EC" w:rsidRPr="0054063F">
        <w:rPr>
          <w:u w:val="single"/>
          <w:lang w:val="en-US"/>
        </w:rPr>
        <w:t>descriptions</w:t>
      </w:r>
      <w:r w:rsidR="008B1E81" w:rsidRPr="007411AB">
        <w:rPr>
          <w:lang w:val="en-US"/>
        </w:rPr>
        <w:t xml:space="preserve"> with the data types of the chosen</w:t>
      </w:r>
      <w:r w:rsidR="00535725" w:rsidRPr="007411AB">
        <w:rPr>
          <w:lang w:val="en-US"/>
        </w:rPr>
        <w:t xml:space="preserve"> technical storage</w:t>
      </w:r>
      <w:r w:rsidR="008B1E81" w:rsidRPr="007411AB">
        <w:rPr>
          <w:lang w:val="en-US"/>
        </w:rPr>
        <w:t xml:space="preserve"> (</w:t>
      </w:r>
      <w:r w:rsidR="00F76335" w:rsidRPr="007411AB">
        <w:rPr>
          <w:lang w:val="en-US"/>
        </w:rPr>
        <w:t>Relational</w:t>
      </w:r>
      <w:r w:rsidR="00535725" w:rsidRPr="007411AB">
        <w:rPr>
          <w:lang w:val="en-US"/>
        </w:rPr>
        <w:t xml:space="preserve"> Database, </w:t>
      </w:r>
      <w:r w:rsidR="008B1E81" w:rsidRPr="007411AB">
        <w:rPr>
          <w:lang w:val="en-US"/>
        </w:rPr>
        <w:t>MS SQL Server Database)</w:t>
      </w:r>
      <w:r w:rsidR="00C61887" w:rsidRPr="007411AB">
        <w:rPr>
          <w:lang w:val="en-US"/>
        </w:rPr>
        <w:t>:</w:t>
      </w:r>
    </w:p>
    <w:tbl>
      <w:tblPr>
        <w:tblW w:w="10285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417"/>
        <w:gridCol w:w="1843"/>
        <w:gridCol w:w="1417"/>
        <w:gridCol w:w="1134"/>
        <w:gridCol w:w="1009"/>
        <w:gridCol w:w="1895"/>
      </w:tblGrid>
      <w:tr w:rsidR="00FC43B9" w:rsidRPr="007411AB" w:rsidTr="004155C7">
        <w:trPr>
          <w:trHeight w:val="88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Table</w:t>
            </w:r>
            <w:r w:rsidR="00FC43B9" w:rsidRPr="00FC43B9">
              <w:rPr>
                <w:rFonts w:cs="Arial"/>
                <w:b/>
                <w:bCs/>
                <w:sz w:val="16"/>
                <w:szCs w:val="16"/>
              </w:rPr>
              <w:t xml:space="preserve"> name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Data type and Length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NULL / UNIQUE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Primary/Alternate key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Special value domain?</w:t>
            </w:r>
          </w:p>
        </w:tc>
      </w:tr>
      <w:tr w:rsidR="00FC43B9" w:rsidRPr="007411AB" w:rsidTr="00C170DD">
        <w:trPr>
          <w:trHeight w:val="22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177283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RoleType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C43B9" w:rsidRPr="00FC43B9" w:rsidRDefault="004155C7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4668CA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FC43B9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FC43B9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3B9" w:rsidRPr="00FC43B9" w:rsidRDefault="00FC43B9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C170DD">
        <w:trPr>
          <w:trHeight w:val="483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E03A8" w:rsidRPr="00323DDA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  <w:r w:rsidR="00B7741A">
              <w:rPr>
                <w:rFonts w:cs="Arial"/>
                <w:sz w:val="16"/>
                <w:szCs w:val="16"/>
              </w:rPr>
              <w:t>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245D76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Role’s</w:t>
            </w:r>
            <w:r w:rsidRPr="00245D76">
              <w:rPr>
                <w:rFonts w:cs="Arial"/>
                <w:sz w:val="16"/>
                <w:szCs w:val="16"/>
              </w:rPr>
              <w:t xml:space="preserve">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B7741A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B7741A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  <w:r w:rsidR="00177283">
              <w:rPr>
                <w:rFonts w:cs="Arial"/>
                <w:sz w:val="16"/>
                <w:szCs w:val="16"/>
              </w:rPr>
              <w:t>, UNIQUE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C170DD">
        <w:trPr>
          <w:trHeight w:val="225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CE03A8" w:rsidRPr="007411AB" w:rsidTr="00C170DD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177283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RoleNeed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E03A8" w:rsidRPr="00FC43B9" w:rsidRDefault="00D64941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C170DD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E03A8" w:rsidRPr="00B64B8F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245D76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FK</w:t>
            </w:r>
            <w:r w:rsidRPr="00245D76">
              <w:rPr>
                <w:rFonts w:cs="Arial"/>
                <w:sz w:val="16"/>
                <w:szCs w:val="16"/>
              </w:rPr>
              <w:t xml:space="preserve"> </w:t>
            </w:r>
            <w:r w:rsidRPr="00D21854">
              <w:rPr>
                <w:rFonts w:cs="Arial"/>
                <w:sz w:val="16"/>
                <w:szCs w:val="16"/>
              </w:rPr>
              <w:t>project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7283" w:rsidRPr="007411AB" w:rsidTr="00C170DD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Pr="00FC43B9" w:rsidRDefault="0017728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roleTypeId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Pr="00245D76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FK</w:t>
            </w:r>
            <w:r w:rsidRPr="00245D76">
              <w:rPr>
                <w:rFonts w:cs="Arial"/>
                <w:sz w:val="16"/>
                <w:szCs w:val="16"/>
              </w:rPr>
              <w:t xml:space="preserve"> </w:t>
            </w:r>
            <w:r w:rsidRPr="00D21854">
              <w:rPr>
                <w:rFonts w:cs="Arial"/>
                <w:sz w:val="16"/>
                <w:szCs w:val="16"/>
              </w:rPr>
              <w:t>roleType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7283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:rsidTr="00C170DD">
        <w:trPr>
          <w:trHeight w:val="337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1C6191" w:rsidRPr="007411AB" w:rsidTr="00C170DD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77283" w:rsidP="00E71799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ProjectLearner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6191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employee</w:t>
            </w:r>
            <w:r w:rsidR="00485BAB"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485BAB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</w:t>
            </w:r>
            <w:r w:rsidR="00177283">
              <w:rPr>
                <w:rFonts w:cs="Arial"/>
                <w:sz w:val="16"/>
                <w:szCs w:val="16"/>
              </w:rPr>
              <w:t xml:space="preserve"> and FK employee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485BAB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485BAB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485BAB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  <w:r w:rsidR="00177283">
              <w:rPr>
                <w:rFonts w:cs="Arial"/>
                <w:sz w:val="16"/>
                <w:szCs w:val="16"/>
              </w:rPr>
              <w:t>, FK1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:rsidTr="00C170DD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6191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and FK project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PK, FK2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6191" w:rsidRPr="00FC43B9" w:rsidRDefault="001C6191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7283" w:rsidRPr="007411AB" w:rsidTr="00C170DD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Pr="00FC43B9" w:rsidRDefault="0017728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isInvitation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from an invitation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7283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77283" w:rsidRPr="007411AB" w:rsidTr="00C170DD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Pr="00FC43B9" w:rsidRDefault="0017728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isAccepted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</w:t>
            </w:r>
            <w:r w:rsidRPr="00515540">
              <w:rPr>
                <w:rFonts w:cs="Arial"/>
                <w:sz w:val="16"/>
                <w:szCs w:val="16"/>
              </w:rPr>
              <w:t xml:space="preserve">cceptance </w:t>
            </w:r>
            <w:r>
              <w:rPr>
                <w:rFonts w:cs="Arial"/>
                <w:sz w:val="16"/>
                <w:szCs w:val="16"/>
              </w:rPr>
              <w:t>of the project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283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7283" w:rsidRPr="00FC43B9" w:rsidRDefault="00177283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C170DD">
        <w:trPr>
          <w:trHeight w:val="458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991B74" w:rsidRPr="00FC43B9" w:rsidRDefault="00991B74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991B74" w:rsidRPr="00FC43B9" w:rsidRDefault="00991B74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515540" w:rsidRPr="007411AB" w:rsidTr="00C170DD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515540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 w:eastAsia="zh-CN"/>
              </w:rPr>
              <w:t>ProjectWorker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employeeId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and FK employee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PK, FK1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15540" w:rsidRPr="007411AB" w:rsidTr="00C170DD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51554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roleNeedId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and FK roleNeed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PK, FK2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15540" w:rsidRPr="007411AB" w:rsidTr="00C170DD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51554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isInvitation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 from an invitation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15540" w:rsidRPr="007411AB" w:rsidTr="00C170DD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Pr="0013247D" w:rsidRDefault="00515540" w:rsidP="00515540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isAccepted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</w:t>
            </w:r>
            <w:r w:rsidRPr="00515540">
              <w:rPr>
                <w:rFonts w:cs="Arial"/>
                <w:sz w:val="16"/>
                <w:szCs w:val="16"/>
              </w:rPr>
              <w:t xml:space="preserve">cceptance </w:t>
            </w:r>
            <w:r>
              <w:rPr>
                <w:rFonts w:cs="Arial"/>
                <w:sz w:val="16"/>
                <w:szCs w:val="16"/>
              </w:rPr>
              <w:t>of the job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540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5540" w:rsidRPr="00FC43B9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515540" w:rsidRPr="007411AB" w:rsidTr="00C170DD">
        <w:trPr>
          <w:trHeight w:val="24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15540" w:rsidRPr="007411AB" w:rsidRDefault="00515540" w:rsidP="00515540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515540" w:rsidRPr="00245D76" w:rsidRDefault="0051554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 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C22DFC">
              <w:rPr>
                <w:rFonts w:cs="Arial"/>
                <w:sz w:val="20"/>
                <w:szCs w:val="20"/>
                <w:lang w:val="en-US" w:eastAsia="zh-CN"/>
              </w:rPr>
              <w:t>Project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1-</w:t>
            </w:r>
            <w:r>
              <w:rPr>
                <w:rFonts w:cs="Arial"/>
                <w:sz w:val="16"/>
                <w:szCs w:val="16"/>
              </w:rPr>
              <w:t>999999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Pr="00323DDA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Project’s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Pr="00323DDA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client</w:t>
            </w:r>
            <w:r w:rsidR="001933EA"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client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1933EA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1933EA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</w:t>
            </w:r>
            <w:r w:rsidR="00D722D8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Pr="00323DDA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Project’s 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Pr="00323DDA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projectStatusId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project status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</w:t>
            </w:r>
            <w:r w:rsidR="00786790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245D76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1-999999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13247D" w:rsidRDefault="00D95C3F" w:rsidP="00D95C3F">
            <w:pPr>
              <w:rPr>
                <w:rFonts w:cs="Arial"/>
                <w:sz w:val="16"/>
                <w:szCs w:val="16"/>
                <w:lang w:val="en-US"/>
              </w:rPr>
            </w:pPr>
            <w:bookmarkStart w:id="6" w:name="_GoBack"/>
            <w:bookmarkEnd w:id="6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isLookingForMember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Information about enrollment status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NOT NULL 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13247D" w:rsidRDefault="00D95C3F" w:rsidP="00D95C3F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projectManagerId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employee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</w:t>
            </w:r>
            <w:r w:rsidR="00786790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245D76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1-999999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13247D" w:rsidRDefault="00D95C3F" w:rsidP="00D95C3F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1933EA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location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</w:t>
            </w:r>
            <w:r w:rsidR="00786790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245D76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1-999999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C22DFC">
              <w:rPr>
                <w:rFonts w:cs="Arial"/>
                <w:sz w:val="20"/>
                <w:szCs w:val="20"/>
                <w:lang w:val="en-US" w:eastAsia="zh-CN"/>
              </w:rPr>
              <w:t>ProjectStatus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245D76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1-999999</w:t>
            </w:r>
          </w:p>
        </w:tc>
      </w:tr>
      <w:tr w:rsidR="00D95C3F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D95C3F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C3F" w:rsidRPr="00B64B8F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</w:t>
            </w:r>
            <w:r w:rsidR="00D95C3F">
              <w:rPr>
                <w:rFonts w:cs="Arial"/>
                <w:sz w:val="16"/>
                <w:szCs w:val="16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245D76" w:rsidRDefault="00B82C17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Status’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5C3F" w:rsidRPr="00FC43B9" w:rsidRDefault="00D95C3F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C22DFC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22DFC" w:rsidRPr="00FC43B9" w:rsidRDefault="00C22DFC" w:rsidP="00D95C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C22DFC" w:rsidRDefault="00C22DFC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22DFC" w:rsidRPr="00245D76" w:rsidRDefault="00C22DFC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22DFC" w:rsidRDefault="00C22DFC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22DFC" w:rsidRDefault="00C22DFC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22DFC" w:rsidRPr="00FC43B9" w:rsidRDefault="00C22DFC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C22DFC" w:rsidRPr="00FC43B9" w:rsidRDefault="00C22DFC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A353D" w:rsidRPr="007411AB" w:rsidTr="000B4CE1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Skill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323DDA" w:rsidRDefault="008A353D" w:rsidP="000B4CE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245D76" w:rsidRDefault="008A353D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1-999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323DDA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245D76" w:rsidRDefault="008A353D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Name of the skill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786790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Pr="00FC43B9" w:rsidRDefault="00786790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skillCategoryId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Pr="00245D76" w:rsidRDefault="00B82C17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 skill category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FK1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SkillCategory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1-99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323DDA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245D76" w:rsidRDefault="008A353D" w:rsidP="00C170DD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 w:rsidRPr="00245D76">
              <w:rPr>
                <w:rFonts w:cs="Arial"/>
                <w:sz w:val="16"/>
                <w:szCs w:val="16"/>
              </w:rPr>
              <w:t>Name of the skill category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SkillLevel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1-10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Default="008A353D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 of the skill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SkillMarking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employeeId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 ot the employee</w:t>
            </w:r>
            <w:r>
              <w:rPr>
                <w:rFonts w:cs="Arial"/>
                <w:sz w:val="16"/>
                <w:szCs w:val="16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PK, FK1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1-9999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skillId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 ot the skill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PK, FK2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1-999</w:t>
            </w:r>
          </w:p>
        </w:tc>
      </w:tr>
      <w:tr w:rsidR="008A353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skillLevelId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 ot the skill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FK3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353D" w:rsidRPr="00FC43B9" w:rsidRDefault="008A353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1-10</w:t>
            </w: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Default="006E0ACD" w:rsidP="008A353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Employee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323DDA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lastName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Last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323DDA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firstName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First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323DDA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E-mail 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AK1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323DDA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isBooked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Availability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245D76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13247D" w:rsidRDefault="006E0ACD" w:rsidP="006E0AC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passwordHash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Hashed p</w:t>
            </w:r>
            <w:r w:rsidR="006E0ACD" w:rsidRPr="00D21854">
              <w:rPr>
                <w:rFonts w:cs="Arial"/>
                <w:sz w:val="16"/>
                <w:szCs w:val="16"/>
              </w:rPr>
              <w:t>assword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13247D" w:rsidRDefault="006E0ACD" w:rsidP="006E0AC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jobTitleId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FK job title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FK1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13247D" w:rsidRDefault="006E0ACD" w:rsidP="006E0AC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245D76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FK</w:t>
            </w:r>
            <w:r w:rsidRPr="00245D76">
              <w:rPr>
                <w:rFonts w:cs="Arial"/>
                <w:sz w:val="16"/>
                <w:szCs w:val="16"/>
              </w:rPr>
              <w:t xml:space="preserve"> </w:t>
            </w:r>
            <w:r w:rsidRPr="00D21854">
              <w:rPr>
                <w:rFonts w:cs="Arial"/>
                <w:sz w:val="16"/>
                <w:szCs w:val="16"/>
              </w:rPr>
              <w:t>location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FK2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JobTitle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B64B8F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D21854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D21854">
              <w:rPr>
                <w:rFonts w:cs="Arial"/>
                <w:sz w:val="16"/>
                <w:szCs w:val="16"/>
              </w:rPr>
              <w:t>Job title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  <w:r w:rsidRPr="00576BA7">
              <w:rPr>
                <w:rFonts w:cs="Arial"/>
                <w:sz w:val="20"/>
                <w:szCs w:val="20"/>
                <w:lang w:val="en-US" w:eastAsia="zh-CN"/>
              </w:rPr>
              <w:t>Location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E0ACD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</w:t>
            </w:r>
            <w:r w:rsidR="006E0ACD"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6E0ACD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6E0AC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City’s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0ACD" w:rsidRPr="00FC43B9" w:rsidRDefault="006E0ACD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786790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15609B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786790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Pr="00FC43B9" w:rsidRDefault="00786790" w:rsidP="006E0ACD">
            <w:pPr>
              <w:rPr>
                <w:rFonts w:cs="Arial"/>
                <w:sz w:val="16"/>
                <w:szCs w:val="16"/>
              </w:rPr>
            </w:pPr>
            <w:r w:rsidRPr="00786790">
              <w:rPr>
                <w:rFonts w:cs="Arial"/>
                <w:sz w:val="20"/>
                <w:szCs w:val="20"/>
                <w:lang w:val="en-US" w:eastAsia="zh-CN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(Surrogate key)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786790" w:rsidRPr="007411AB" w:rsidTr="00C170DD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6E0AC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Client’s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790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6790" w:rsidRPr="00FC43B9" w:rsidRDefault="00786790" w:rsidP="00C170D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p w:rsidR="00C61887" w:rsidRPr="007411AB" w:rsidRDefault="00C61887" w:rsidP="008E0709">
      <w:pPr>
        <w:pStyle w:val="Lgende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2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D811EB">
        <w:rPr>
          <w:lang w:val="en-US"/>
        </w:rPr>
        <w:t>Column</w:t>
      </w:r>
      <w:r w:rsidRPr="007411AB">
        <w:rPr>
          <w:lang w:val="en-US"/>
        </w:rPr>
        <w:t xml:space="preserve"> </w:t>
      </w:r>
      <w:r w:rsidR="004D24EC">
        <w:rPr>
          <w:lang w:val="en-US"/>
        </w:rPr>
        <w:t>descriptions</w:t>
      </w:r>
      <w:r w:rsidR="0005137C">
        <w:rPr>
          <w:lang w:val="en-US"/>
        </w:rPr>
        <w:t>.</w:t>
      </w:r>
      <w:bookmarkEnd w:id="4"/>
      <w:bookmarkEnd w:id="5"/>
    </w:p>
    <w:sectPr w:rsidR="00C61887" w:rsidRPr="007411AB" w:rsidSect="00366436">
      <w:headerReference w:type="default" r:id="rId8"/>
      <w:footerReference w:type="default" r:id="rId9"/>
      <w:headerReference w:type="first" r:id="rId10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4A9" w:rsidRDefault="00EA54A9">
      <w:r>
        <w:separator/>
      </w:r>
    </w:p>
  </w:endnote>
  <w:endnote w:type="continuationSeparator" w:id="0">
    <w:p w:rsidR="00EA54A9" w:rsidRDefault="00EA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BA1" w:rsidRPr="00D94BA6" w:rsidRDefault="00C55BA1" w:rsidP="00364B65">
    <w:pPr>
      <w:pStyle w:val="Pieddepage"/>
      <w:rPr>
        <w:sz w:val="16"/>
        <w:lang w:val="en-GB"/>
      </w:rPr>
    </w:pPr>
    <w:r w:rsidRPr="00166570">
      <w:rPr>
        <w:sz w:val="16"/>
      </w:rPr>
      <w:fldChar w:fldCharType="begin"/>
    </w:r>
    <w:r w:rsidRPr="00D94BA6">
      <w:rPr>
        <w:sz w:val="16"/>
        <w:lang w:val="en-GB"/>
      </w:rPr>
      <w:instrText xml:space="preserve"> FILENAME </w:instrText>
    </w:r>
    <w:r w:rsidRPr="00166570">
      <w:rPr>
        <w:sz w:val="16"/>
      </w:rPr>
      <w:fldChar w:fldCharType="separate"/>
    </w:r>
    <w:r>
      <w:rPr>
        <w:noProof/>
        <w:sz w:val="16"/>
        <w:lang w:val="en-GB"/>
      </w:rPr>
      <w:t>3_Software_Design_Specification_TrekkingCase.doc</w:t>
    </w:r>
    <w:r w:rsidRPr="00166570">
      <w:rPr>
        <w:sz w:val="16"/>
      </w:rPr>
      <w:fldChar w:fldCharType="end"/>
    </w:r>
    <w:r w:rsidRPr="00D21AD0"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/ </w:t>
    </w:r>
    <w:r>
      <w:rPr>
        <w:sz w:val="16"/>
        <w:lang w:val="en-GB"/>
      </w:rPr>
      <w:t xml:space="preserve">© 2007-2012 </w:t>
    </w:r>
    <w:r w:rsidRPr="00D94BA6">
      <w:rPr>
        <w:sz w:val="16"/>
        <w:lang w:val="en-GB"/>
      </w:rPr>
      <w:t xml:space="preserve">Juhani </w:t>
    </w:r>
    <w:proofErr w:type="spellStart"/>
    <w:r w:rsidRPr="00D94BA6">
      <w:rPr>
        <w:sz w:val="16"/>
        <w:lang w:val="en-GB"/>
      </w:rPr>
      <w:t>Välimäki</w:t>
    </w:r>
    <w:proofErr w:type="spellEnd"/>
    <w:r w:rsidRPr="00D94BA6">
      <w:rPr>
        <w:sz w:val="16"/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4A9" w:rsidRDefault="00EA54A9">
      <w:r>
        <w:separator/>
      </w:r>
    </w:p>
  </w:footnote>
  <w:footnote w:type="continuationSeparator" w:id="0">
    <w:p w:rsidR="00EA54A9" w:rsidRDefault="00EA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BA1" w:rsidRDefault="00C55BA1" w:rsidP="0054547D">
    <w:pPr>
      <w:pStyle w:val="En-tte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0"/>
        <w:lang w:val="en-US"/>
      </w:rPr>
    </w:pPr>
    <w:r>
      <w:rPr>
        <w:rFonts w:cs="Tahoma"/>
        <w:noProof/>
        <w:lang w:val="fr-CH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438275" cy="512577"/>
          <wp:effectExtent l="0" t="0" r="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aga-heli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5125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7732">
      <w:rPr>
        <w:rFonts w:cs="Tahoma"/>
        <w:lang w:val="en-GB"/>
      </w:rPr>
      <w:t xml:space="preserve"> </w:t>
    </w:r>
    <w:r>
      <w:rPr>
        <w:rFonts w:cs="Tahoma"/>
        <w:lang w:val="en-GB"/>
      </w:rPr>
      <w:tab/>
    </w:r>
    <w:r>
      <w:rPr>
        <w:rFonts w:cs="Tahoma"/>
        <w:lang w:val="en-GB"/>
      </w:rPr>
      <w:tab/>
    </w:r>
    <w:r>
      <w:rPr>
        <w:rFonts w:cs="Tahoma"/>
        <w:lang w:val="en-GB"/>
      </w:rPr>
      <w:tab/>
    </w:r>
    <w:r>
      <w:rPr>
        <w:sz w:val="20"/>
        <w:lang w:val="en-US"/>
      </w:rPr>
      <w:t>Software Design</w:t>
    </w:r>
  </w:p>
  <w:p w:rsidR="00C55BA1" w:rsidRPr="0054547D" w:rsidRDefault="00C55BA1" w:rsidP="0054547D">
    <w:pPr>
      <w:pStyle w:val="En-tte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0"/>
        <w:lang w:val="en-GB"/>
      </w:rPr>
    </w:pP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  <w:t>Swiss Students / BIT</w:t>
    </w:r>
    <w:r>
      <w:rPr>
        <w:sz w:val="20"/>
        <w:lang w:val="en-US"/>
      </w:rPr>
      <w:tab/>
    </w:r>
    <w:r>
      <w:rPr>
        <w:b/>
        <w:sz w:val="20"/>
        <w:lang w:val="en-US"/>
      </w:rPr>
      <w:tab/>
    </w:r>
    <w:r>
      <w:rPr>
        <w:b/>
        <w:sz w:val="20"/>
        <w:lang w:val="en-US"/>
      </w:rPr>
      <w:tab/>
    </w:r>
    <w:r w:rsidRPr="00A01244">
      <w:rPr>
        <w:sz w:val="20"/>
        <w:szCs w:val="20"/>
        <w:lang w:val="en-US"/>
      </w:rPr>
      <w:fldChar w:fldCharType="begin"/>
    </w:r>
    <w:r w:rsidRPr="00A01244">
      <w:rPr>
        <w:sz w:val="20"/>
        <w:szCs w:val="20"/>
        <w:lang w:val="en-US"/>
      </w:rPr>
      <w:instrText xml:space="preserve"> PAGE  \* MERGEFORMAT </w:instrText>
    </w:r>
    <w:r w:rsidRPr="00A01244">
      <w:rPr>
        <w:sz w:val="20"/>
        <w:szCs w:val="20"/>
        <w:lang w:val="en-US"/>
      </w:rPr>
      <w:fldChar w:fldCharType="separate"/>
    </w:r>
    <w:r>
      <w:rPr>
        <w:noProof/>
        <w:sz w:val="20"/>
        <w:szCs w:val="20"/>
        <w:lang w:val="en-US"/>
      </w:rPr>
      <w:t>2</w:t>
    </w:r>
    <w:r w:rsidRPr="00A01244">
      <w:rPr>
        <w:sz w:val="20"/>
        <w:szCs w:val="20"/>
        <w:lang w:val="en-US"/>
      </w:rPr>
      <w:fldChar w:fldCharType="end"/>
    </w:r>
    <w:r w:rsidRPr="00A01244">
      <w:rPr>
        <w:sz w:val="20"/>
        <w:szCs w:val="20"/>
        <w:lang w:val="en-US"/>
      </w:rPr>
      <w:t>(</w:t>
    </w:r>
    <w:r w:rsidRPr="00A01244">
      <w:rPr>
        <w:sz w:val="20"/>
        <w:szCs w:val="20"/>
        <w:lang w:val="en-US"/>
      </w:rPr>
      <w:fldChar w:fldCharType="begin"/>
    </w:r>
    <w:r w:rsidRPr="00A01244">
      <w:rPr>
        <w:sz w:val="20"/>
        <w:szCs w:val="20"/>
        <w:lang w:val="en-US"/>
      </w:rPr>
      <w:instrText xml:space="preserve"> NUMPAGES  \* MERGEFORMAT </w:instrText>
    </w:r>
    <w:r w:rsidRPr="00A01244">
      <w:rPr>
        <w:sz w:val="20"/>
        <w:szCs w:val="20"/>
        <w:lang w:val="en-US"/>
      </w:rPr>
      <w:fldChar w:fldCharType="separate"/>
    </w:r>
    <w:r>
      <w:rPr>
        <w:noProof/>
        <w:sz w:val="20"/>
        <w:szCs w:val="20"/>
        <w:lang w:val="en-US"/>
      </w:rPr>
      <w:t>2</w:t>
    </w:r>
    <w:r w:rsidRPr="00A01244">
      <w:rPr>
        <w:sz w:val="20"/>
        <w:szCs w:val="20"/>
        <w:lang w:val="en-US"/>
      </w:rPr>
      <w:fldChar w:fldCharType="end"/>
    </w:r>
    <w:r w:rsidRPr="00A01244">
      <w:rPr>
        <w:sz w:val="20"/>
        <w:szCs w:val="20"/>
        <w:lang w:val="en-US"/>
      </w:rPr>
      <w:t>)</w:t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BA1" w:rsidRDefault="00C55BA1">
    <w:pPr>
      <w:pStyle w:val="En-tte"/>
    </w:pPr>
  </w:p>
  <w:p w:rsidR="00C55BA1" w:rsidRDefault="00C55B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B4AA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CA7D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0CD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425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A2E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C4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C1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4B6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AED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00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80D77"/>
    <w:multiLevelType w:val="hybridMultilevel"/>
    <w:tmpl w:val="78888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A74CC"/>
    <w:multiLevelType w:val="hybridMultilevel"/>
    <w:tmpl w:val="0FAC9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16F33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30BB5"/>
    <w:multiLevelType w:val="hybridMultilevel"/>
    <w:tmpl w:val="A6FA4326"/>
    <w:lvl w:ilvl="0" w:tplc="040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F44E42"/>
    <w:multiLevelType w:val="hybridMultilevel"/>
    <w:tmpl w:val="ED743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A254A5"/>
    <w:multiLevelType w:val="hybridMultilevel"/>
    <w:tmpl w:val="F7227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8269E"/>
    <w:multiLevelType w:val="hybridMultilevel"/>
    <w:tmpl w:val="8D346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A7A80"/>
    <w:multiLevelType w:val="hybridMultilevel"/>
    <w:tmpl w:val="B10E01C8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2A4F"/>
    <w:multiLevelType w:val="hybridMultilevel"/>
    <w:tmpl w:val="4D947E3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300EA"/>
    <w:multiLevelType w:val="hybridMultilevel"/>
    <w:tmpl w:val="6D500A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C802E99"/>
    <w:multiLevelType w:val="hybridMultilevel"/>
    <w:tmpl w:val="2ED06E0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B1A10"/>
    <w:multiLevelType w:val="multilevel"/>
    <w:tmpl w:val="10C2405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A3448"/>
    <w:multiLevelType w:val="hybridMultilevel"/>
    <w:tmpl w:val="EA9E4B2C"/>
    <w:lvl w:ilvl="0" w:tplc="57002548">
      <w:start w:val="1"/>
      <w:numFmt w:val="decimal"/>
      <w:pStyle w:val="KapeaJV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6402D"/>
    <w:multiLevelType w:val="hybridMultilevel"/>
    <w:tmpl w:val="844E347E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83304"/>
    <w:multiLevelType w:val="hybridMultilevel"/>
    <w:tmpl w:val="AB7E7754"/>
    <w:lvl w:ilvl="0" w:tplc="040B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463A5F5F"/>
    <w:multiLevelType w:val="hybridMultilevel"/>
    <w:tmpl w:val="07CEA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07EBE"/>
    <w:multiLevelType w:val="hybridMultilevel"/>
    <w:tmpl w:val="28B87DA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5FE2F4F"/>
    <w:multiLevelType w:val="hybridMultilevel"/>
    <w:tmpl w:val="650C0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5F3F"/>
    <w:multiLevelType w:val="hybridMultilevel"/>
    <w:tmpl w:val="64C2D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9" w15:restartNumberingAfterBreak="0">
    <w:nsid w:val="63283157"/>
    <w:multiLevelType w:val="hybridMultilevel"/>
    <w:tmpl w:val="29BC8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A1DF7"/>
    <w:multiLevelType w:val="hybridMultilevel"/>
    <w:tmpl w:val="3A88D9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963C2"/>
    <w:multiLevelType w:val="hybridMultilevel"/>
    <w:tmpl w:val="9878B5F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A4D6F"/>
    <w:multiLevelType w:val="hybridMultilevel"/>
    <w:tmpl w:val="A316EE6C"/>
    <w:lvl w:ilvl="0" w:tplc="040B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CF2CD5"/>
    <w:multiLevelType w:val="multilevel"/>
    <w:tmpl w:val="63D07CB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7A2320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E5F9C"/>
    <w:multiLevelType w:val="multilevel"/>
    <w:tmpl w:val="71707A76"/>
    <w:lvl w:ilvl="0">
      <w:start w:val="1"/>
      <w:numFmt w:val="decimal"/>
      <w:lvlText w:val="%1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795A45F4"/>
    <w:multiLevelType w:val="hybridMultilevel"/>
    <w:tmpl w:val="CA12C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1439E"/>
    <w:multiLevelType w:val="hybridMultilevel"/>
    <w:tmpl w:val="956A949C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22"/>
  </w:num>
  <w:num w:numId="5">
    <w:abstractNumId w:val="11"/>
  </w:num>
  <w:num w:numId="6">
    <w:abstractNumId w:val="36"/>
  </w:num>
  <w:num w:numId="7">
    <w:abstractNumId w:val="27"/>
  </w:num>
  <w:num w:numId="8">
    <w:abstractNumId w:val="15"/>
  </w:num>
  <w:num w:numId="9">
    <w:abstractNumId w:val="26"/>
  </w:num>
  <w:num w:numId="10">
    <w:abstractNumId w:val="12"/>
  </w:num>
  <w:num w:numId="11">
    <w:abstractNumId w:val="31"/>
  </w:num>
  <w:num w:numId="12">
    <w:abstractNumId w:val="19"/>
  </w:num>
  <w:num w:numId="13">
    <w:abstractNumId w:val="14"/>
  </w:num>
  <w:num w:numId="14">
    <w:abstractNumId w:val="28"/>
  </w:num>
  <w:num w:numId="15">
    <w:abstractNumId w:val="10"/>
  </w:num>
  <w:num w:numId="16">
    <w:abstractNumId w:val="25"/>
  </w:num>
  <w:num w:numId="17">
    <w:abstractNumId w:val="16"/>
  </w:num>
  <w:num w:numId="18">
    <w:abstractNumId w:val="21"/>
  </w:num>
  <w:num w:numId="19">
    <w:abstractNumId w:val="32"/>
  </w:num>
  <w:num w:numId="20">
    <w:abstractNumId w:val="18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35"/>
  </w:num>
  <w:num w:numId="34">
    <w:abstractNumId w:val="37"/>
  </w:num>
  <w:num w:numId="35">
    <w:abstractNumId w:val="20"/>
  </w:num>
  <w:num w:numId="36">
    <w:abstractNumId w:val="13"/>
  </w:num>
  <w:num w:numId="37">
    <w:abstractNumId w:val="17"/>
  </w:num>
  <w:num w:numId="38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EA2"/>
    <w:rsid w:val="00007E13"/>
    <w:rsid w:val="00011212"/>
    <w:rsid w:val="0001475C"/>
    <w:rsid w:val="0002036C"/>
    <w:rsid w:val="00024280"/>
    <w:rsid w:val="0002631F"/>
    <w:rsid w:val="0003191B"/>
    <w:rsid w:val="000348AD"/>
    <w:rsid w:val="0003667C"/>
    <w:rsid w:val="00044508"/>
    <w:rsid w:val="00050B7A"/>
    <w:rsid w:val="00050F00"/>
    <w:rsid w:val="0005137C"/>
    <w:rsid w:val="000516CB"/>
    <w:rsid w:val="00052D33"/>
    <w:rsid w:val="0005314A"/>
    <w:rsid w:val="0005397F"/>
    <w:rsid w:val="00054CDB"/>
    <w:rsid w:val="000600DF"/>
    <w:rsid w:val="00066693"/>
    <w:rsid w:val="0007002A"/>
    <w:rsid w:val="00073B9E"/>
    <w:rsid w:val="00074408"/>
    <w:rsid w:val="00074FE0"/>
    <w:rsid w:val="000819DE"/>
    <w:rsid w:val="0008212D"/>
    <w:rsid w:val="00082935"/>
    <w:rsid w:val="00082B64"/>
    <w:rsid w:val="00083192"/>
    <w:rsid w:val="0008677C"/>
    <w:rsid w:val="000870D3"/>
    <w:rsid w:val="00093CD8"/>
    <w:rsid w:val="00095EBC"/>
    <w:rsid w:val="00096926"/>
    <w:rsid w:val="000A52D7"/>
    <w:rsid w:val="000A7476"/>
    <w:rsid w:val="000B4CE1"/>
    <w:rsid w:val="000C0139"/>
    <w:rsid w:val="000C6672"/>
    <w:rsid w:val="000C738D"/>
    <w:rsid w:val="000D0465"/>
    <w:rsid w:val="000D259A"/>
    <w:rsid w:val="000D5AF0"/>
    <w:rsid w:val="000D6F99"/>
    <w:rsid w:val="000E0D20"/>
    <w:rsid w:val="000E3F19"/>
    <w:rsid w:val="000E54CE"/>
    <w:rsid w:val="000E648C"/>
    <w:rsid w:val="000E7D0E"/>
    <w:rsid w:val="00101B73"/>
    <w:rsid w:val="001050C0"/>
    <w:rsid w:val="001055CA"/>
    <w:rsid w:val="00107E35"/>
    <w:rsid w:val="00113E25"/>
    <w:rsid w:val="00114F41"/>
    <w:rsid w:val="0013247D"/>
    <w:rsid w:val="00135835"/>
    <w:rsid w:val="00137A8D"/>
    <w:rsid w:val="00137FE2"/>
    <w:rsid w:val="001427CB"/>
    <w:rsid w:val="00143DCD"/>
    <w:rsid w:val="00143EAA"/>
    <w:rsid w:val="0017419D"/>
    <w:rsid w:val="00177283"/>
    <w:rsid w:val="00183C6E"/>
    <w:rsid w:val="0019069D"/>
    <w:rsid w:val="001933EA"/>
    <w:rsid w:val="00194EB5"/>
    <w:rsid w:val="001962AD"/>
    <w:rsid w:val="001A002F"/>
    <w:rsid w:val="001A216C"/>
    <w:rsid w:val="001A21F0"/>
    <w:rsid w:val="001A2344"/>
    <w:rsid w:val="001A28A9"/>
    <w:rsid w:val="001A2C91"/>
    <w:rsid w:val="001A5C94"/>
    <w:rsid w:val="001B1D62"/>
    <w:rsid w:val="001B3748"/>
    <w:rsid w:val="001B429D"/>
    <w:rsid w:val="001B44F3"/>
    <w:rsid w:val="001C26D3"/>
    <w:rsid w:val="001C3879"/>
    <w:rsid w:val="001C47EF"/>
    <w:rsid w:val="001C6191"/>
    <w:rsid w:val="001C7C4C"/>
    <w:rsid w:val="001D1A0E"/>
    <w:rsid w:val="001D6983"/>
    <w:rsid w:val="001E1309"/>
    <w:rsid w:val="001E198D"/>
    <w:rsid w:val="001E363F"/>
    <w:rsid w:val="001E7F6F"/>
    <w:rsid w:val="001F60F8"/>
    <w:rsid w:val="0020079C"/>
    <w:rsid w:val="0020171E"/>
    <w:rsid w:val="00201F6D"/>
    <w:rsid w:val="00202C51"/>
    <w:rsid w:val="00203A84"/>
    <w:rsid w:val="00212CD9"/>
    <w:rsid w:val="00213EBD"/>
    <w:rsid w:val="00220578"/>
    <w:rsid w:val="002211FC"/>
    <w:rsid w:val="002219AA"/>
    <w:rsid w:val="00226AF0"/>
    <w:rsid w:val="00227977"/>
    <w:rsid w:val="002309EB"/>
    <w:rsid w:val="00232880"/>
    <w:rsid w:val="0024174D"/>
    <w:rsid w:val="00242ABD"/>
    <w:rsid w:val="00243C9F"/>
    <w:rsid w:val="00245D76"/>
    <w:rsid w:val="00255698"/>
    <w:rsid w:val="00256086"/>
    <w:rsid w:val="00266000"/>
    <w:rsid w:val="0026720C"/>
    <w:rsid w:val="002778C8"/>
    <w:rsid w:val="0028485A"/>
    <w:rsid w:val="00290933"/>
    <w:rsid w:val="00290DF3"/>
    <w:rsid w:val="00294A05"/>
    <w:rsid w:val="002A2802"/>
    <w:rsid w:val="002A45D7"/>
    <w:rsid w:val="002B14D7"/>
    <w:rsid w:val="002B1B32"/>
    <w:rsid w:val="002B3F22"/>
    <w:rsid w:val="002B626D"/>
    <w:rsid w:val="002B7889"/>
    <w:rsid w:val="002C2563"/>
    <w:rsid w:val="002C31C6"/>
    <w:rsid w:val="002C54FD"/>
    <w:rsid w:val="002D64F7"/>
    <w:rsid w:val="002D7818"/>
    <w:rsid w:val="002F1DD2"/>
    <w:rsid w:val="002F3AF6"/>
    <w:rsid w:val="002F6DCC"/>
    <w:rsid w:val="00300D7A"/>
    <w:rsid w:val="003039EA"/>
    <w:rsid w:val="00305B4E"/>
    <w:rsid w:val="0031193F"/>
    <w:rsid w:val="00312F30"/>
    <w:rsid w:val="00314016"/>
    <w:rsid w:val="00321FED"/>
    <w:rsid w:val="00322E17"/>
    <w:rsid w:val="00323655"/>
    <w:rsid w:val="00323DDA"/>
    <w:rsid w:val="00330206"/>
    <w:rsid w:val="0033786B"/>
    <w:rsid w:val="0035162C"/>
    <w:rsid w:val="00352C1E"/>
    <w:rsid w:val="00352D87"/>
    <w:rsid w:val="00353C5E"/>
    <w:rsid w:val="00356213"/>
    <w:rsid w:val="00363657"/>
    <w:rsid w:val="003636CF"/>
    <w:rsid w:val="00363BB5"/>
    <w:rsid w:val="00364B65"/>
    <w:rsid w:val="003650F7"/>
    <w:rsid w:val="00366436"/>
    <w:rsid w:val="00370813"/>
    <w:rsid w:val="0037628F"/>
    <w:rsid w:val="0038026F"/>
    <w:rsid w:val="003814A8"/>
    <w:rsid w:val="00382C26"/>
    <w:rsid w:val="00385B06"/>
    <w:rsid w:val="00386C61"/>
    <w:rsid w:val="003926E5"/>
    <w:rsid w:val="00394D50"/>
    <w:rsid w:val="00397EEE"/>
    <w:rsid w:val="003A4B6B"/>
    <w:rsid w:val="003A7439"/>
    <w:rsid w:val="003C086C"/>
    <w:rsid w:val="003D1DFC"/>
    <w:rsid w:val="003D4527"/>
    <w:rsid w:val="003D5ABC"/>
    <w:rsid w:val="003E5A80"/>
    <w:rsid w:val="003F0943"/>
    <w:rsid w:val="003F3D5A"/>
    <w:rsid w:val="003F4E33"/>
    <w:rsid w:val="003F5509"/>
    <w:rsid w:val="003F635F"/>
    <w:rsid w:val="004155C7"/>
    <w:rsid w:val="00416345"/>
    <w:rsid w:val="00420708"/>
    <w:rsid w:val="00421105"/>
    <w:rsid w:val="0042213A"/>
    <w:rsid w:val="0043152E"/>
    <w:rsid w:val="00434767"/>
    <w:rsid w:val="004445EF"/>
    <w:rsid w:val="00445DE9"/>
    <w:rsid w:val="00451D46"/>
    <w:rsid w:val="00455D9C"/>
    <w:rsid w:val="00456AA5"/>
    <w:rsid w:val="00464993"/>
    <w:rsid w:val="004668CA"/>
    <w:rsid w:val="00466B8B"/>
    <w:rsid w:val="00470559"/>
    <w:rsid w:val="00474176"/>
    <w:rsid w:val="00474D12"/>
    <w:rsid w:val="00476A63"/>
    <w:rsid w:val="00482C67"/>
    <w:rsid w:val="00483699"/>
    <w:rsid w:val="00483F6D"/>
    <w:rsid w:val="00485BAB"/>
    <w:rsid w:val="004867AB"/>
    <w:rsid w:val="00491C33"/>
    <w:rsid w:val="00492FF2"/>
    <w:rsid w:val="004A1199"/>
    <w:rsid w:val="004A3333"/>
    <w:rsid w:val="004A33B1"/>
    <w:rsid w:val="004A4CB8"/>
    <w:rsid w:val="004B6CF8"/>
    <w:rsid w:val="004B7820"/>
    <w:rsid w:val="004C2582"/>
    <w:rsid w:val="004C39E9"/>
    <w:rsid w:val="004D15F9"/>
    <w:rsid w:val="004D24EC"/>
    <w:rsid w:val="004E4F50"/>
    <w:rsid w:val="004F50CD"/>
    <w:rsid w:val="00500B38"/>
    <w:rsid w:val="00504E5E"/>
    <w:rsid w:val="00507433"/>
    <w:rsid w:val="005133D8"/>
    <w:rsid w:val="00513DF5"/>
    <w:rsid w:val="00515540"/>
    <w:rsid w:val="005206FC"/>
    <w:rsid w:val="00522F72"/>
    <w:rsid w:val="0052429D"/>
    <w:rsid w:val="00530689"/>
    <w:rsid w:val="00531AC5"/>
    <w:rsid w:val="00533AEB"/>
    <w:rsid w:val="00535725"/>
    <w:rsid w:val="005404CE"/>
    <w:rsid w:val="0054063F"/>
    <w:rsid w:val="005448B4"/>
    <w:rsid w:val="0054547D"/>
    <w:rsid w:val="00546810"/>
    <w:rsid w:val="00554648"/>
    <w:rsid w:val="00554FB9"/>
    <w:rsid w:val="00555A47"/>
    <w:rsid w:val="00556B7A"/>
    <w:rsid w:val="005627F2"/>
    <w:rsid w:val="0056539F"/>
    <w:rsid w:val="005662A2"/>
    <w:rsid w:val="00572F42"/>
    <w:rsid w:val="0057431E"/>
    <w:rsid w:val="00576BA7"/>
    <w:rsid w:val="00581F85"/>
    <w:rsid w:val="00584AD9"/>
    <w:rsid w:val="00585DF8"/>
    <w:rsid w:val="00586087"/>
    <w:rsid w:val="00587BA1"/>
    <w:rsid w:val="00591C5C"/>
    <w:rsid w:val="00592E94"/>
    <w:rsid w:val="00594A42"/>
    <w:rsid w:val="005A2579"/>
    <w:rsid w:val="005A3493"/>
    <w:rsid w:val="005A7201"/>
    <w:rsid w:val="005B0087"/>
    <w:rsid w:val="005B0A58"/>
    <w:rsid w:val="005B0CEC"/>
    <w:rsid w:val="005B4146"/>
    <w:rsid w:val="005B7B52"/>
    <w:rsid w:val="005C4CBF"/>
    <w:rsid w:val="005C619D"/>
    <w:rsid w:val="005D72CF"/>
    <w:rsid w:val="005D77CF"/>
    <w:rsid w:val="005E0B74"/>
    <w:rsid w:val="005E18FE"/>
    <w:rsid w:val="005E2437"/>
    <w:rsid w:val="005E2A06"/>
    <w:rsid w:val="005E621B"/>
    <w:rsid w:val="005E7B0F"/>
    <w:rsid w:val="005F4530"/>
    <w:rsid w:val="00602F33"/>
    <w:rsid w:val="00611A9A"/>
    <w:rsid w:val="00616EA9"/>
    <w:rsid w:val="00620278"/>
    <w:rsid w:val="006213C2"/>
    <w:rsid w:val="0062555D"/>
    <w:rsid w:val="00627B7F"/>
    <w:rsid w:val="00634D4C"/>
    <w:rsid w:val="006360A4"/>
    <w:rsid w:val="00636378"/>
    <w:rsid w:val="00640B60"/>
    <w:rsid w:val="00642327"/>
    <w:rsid w:val="00647764"/>
    <w:rsid w:val="00650283"/>
    <w:rsid w:val="00651484"/>
    <w:rsid w:val="00654D00"/>
    <w:rsid w:val="00656827"/>
    <w:rsid w:val="006608FB"/>
    <w:rsid w:val="0066749B"/>
    <w:rsid w:val="0067103C"/>
    <w:rsid w:val="00684968"/>
    <w:rsid w:val="00690923"/>
    <w:rsid w:val="00696006"/>
    <w:rsid w:val="00697424"/>
    <w:rsid w:val="006979B2"/>
    <w:rsid w:val="006A571E"/>
    <w:rsid w:val="006A717F"/>
    <w:rsid w:val="006B1A3C"/>
    <w:rsid w:val="006B34CF"/>
    <w:rsid w:val="006B6C83"/>
    <w:rsid w:val="006C145B"/>
    <w:rsid w:val="006C512A"/>
    <w:rsid w:val="006C55D0"/>
    <w:rsid w:val="006D5669"/>
    <w:rsid w:val="006E0ACD"/>
    <w:rsid w:val="006E515B"/>
    <w:rsid w:val="006E522E"/>
    <w:rsid w:val="006E5CC4"/>
    <w:rsid w:val="006F5418"/>
    <w:rsid w:val="006F6ADC"/>
    <w:rsid w:val="0070041A"/>
    <w:rsid w:val="0070255C"/>
    <w:rsid w:val="00712B57"/>
    <w:rsid w:val="00716BA3"/>
    <w:rsid w:val="00716EDB"/>
    <w:rsid w:val="0072441A"/>
    <w:rsid w:val="00724BBD"/>
    <w:rsid w:val="007271C0"/>
    <w:rsid w:val="00727656"/>
    <w:rsid w:val="00730CE7"/>
    <w:rsid w:val="00734F2E"/>
    <w:rsid w:val="0073546B"/>
    <w:rsid w:val="007411AB"/>
    <w:rsid w:val="007430E9"/>
    <w:rsid w:val="00745009"/>
    <w:rsid w:val="00745F16"/>
    <w:rsid w:val="00750512"/>
    <w:rsid w:val="007537B7"/>
    <w:rsid w:val="00766CBC"/>
    <w:rsid w:val="00770DD0"/>
    <w:rsid w:val="00772DFE"/>
    <w:rsid w:val="007735E8"/>
    <w:rsid w:val="00776C53"/>
    <w:rsid w:val="00781245"/>
    <w:rsid w:val="0078412C"/>
    <w:rsid w:val="00786790"/>
    <w:rsid w:val="007906A8"/>
    <w:rsid w:val="00795B5C"/>
    <w:rsid w:val="007962DA"/>
    <w:rsid w:val="00796A1E"/>
    <w:rsid w:val="007A0DF5"/>
    <w:rsid w:val="007A30FA"/>
    <w:rsid w:val="007A4251"/>
    <w:rsid w:val="007A4B43"/>
    <w:rsid w:val="007B5FFF"/>
    <w:rsid w:val="007B653C"/>
    <w:rsid w:val="007B73BC"/>
    <w:rsid w:val="007C0612"/>
    <w:rsid w:val="007C36F8"/>
    <w:rsid w:val="007C424E"/>
    <w:rsid w:val="007C465E"/>
    <w:rsid w:val="007C6677"/>
    <w:rsid w:val="007C6806"/>
    <w:rsid w:val="007C6FD1"/>
    <w:rsid w:val="007D0A96"/>
    <w:rsid w:val="007D137C"/>
    <w:rsid w:val="007D3977"/>
    <w:rsid w:val="007D48E9"/>
    <w:rsid w:val="007D5022"/>
    <w:rsid w:val="007E0128"/>
    <w:rsid w:val="007E13E2"/>
    <w:rsid w:val="008019BE"/>
    <w:rsid w:val="00802F23"/>
    <w:rsid w:val="008034C2"/>
    <w:rsid w:val="00811A23"/>
    <w:rsid w:val="00813EC4"/>
    <w:rsid w:val="00824AE9"/>
    <w:rsid w:val="008257A9"/>
    <w:rsid w:val="008259A2"/>
    <w:rsid w:val="00825C8F"/>
    <w:rsid w:val="00827722"/>
    <w:rsid w:val="00831261"/>
    <w:rsid w:val="00832247"/>
    <w:rsid w:val="008415A3"/>
    <w:rsid w:val="008433EE"/>
    <w:rsid w:val="00850414"/>
    <w:rsid w:val="00855169"/>
    <w:rsid w:val="008570F9"/>
    <w:rsid w:val="00857F35"/>
    <w:rsid w:val="0086229D"/>
    <w:rsid w:val="008623CD"/>
    <w:rsid w:val="0087043B"/>
    <w:rsid w:val="00872E53"/>
    <w:rsid w:val="0088180C"/>
    <w:rsid w:val="00885CD5"/>
    <w:rsid w:val="008908FB"/>
    <w:rsid w:val="0089182F"/>
    <w:rsid w:val="00892B23"/>
    <w:rsid w:val="008930DE"/>
    <w:rsid w:val="00894290"/>
    <w:rsid w:val="008964D4"/>
    <w:rsid w:val="00896A8A"/>
    <w:rsid w:val="008A09B2"/>
    <w:rsid w:val="008A353D"/>
    <w:rsid w:val="008A3558"/>
    <w:rsid w:val="008A4EAA"/>
    <w:rsid w:val="008A5264"/>
    <w:rsid w:val="008A6DB1"/>
    <w:rsid w:val="008B00D1"/>
    <w:rsid w:val="008B1261"/>
    <w:rsid w:val="008B1E81"/>
    <w:rsid w:val="008B7ABA"/>
    <w:rsid w:val="008C1F55"/>
    <w:rsid w:val="008C3031"/>
    <w:rsid w:val="008C75DF"/>
    <w:rsid w:val="008E0709"/>
    <w:rsid w:val="008E29C5"/>
    <w:rsid w:val="008E2E25"/>
    <w:rsid w:val="008E606D"/>
    <w:rsid w:val="008E6DD4"/>
    <w:rsid w:val="00901800"/>
    <w:rsid w:val="00901BE4"/>
    <w:rsid w:val="009040CA"/>
    <w:rsid w:val="00905AC4"/>
    <w:rsid w:val="009203D7"/>
    <w:rsid w:val="00923B2A"/>
    <w:rsid w:val="00927EFF"/>
    <w:rsid w:val="00934E5D"/>
    <w:rsid w:val="00957F39"/>
    <w:rsid w:val="00966B52"/>
    <w:rsid w:val="009700AC"/>
    <w:rsid w:val="00983BA3"/>
    <w:rsid w:val="0098620B"/>
    <w:rsid w:val="009864CF"/>
    <w:rsid w:val="00986935"/>
    <w:rsid w:val="00991B74"/>
    <w:rsid w:val="0099454F"/>
    <w:rsid w:val="009957BC"/>
    <w:rsid w:val="009A2389"/>
    <w:rsid w:val="009A4577"/>
    <w:rsid w:val="009A7224"/>
    <w:rsid w:val="009B41CC"/>
    <w:rsid w:val="009B6546"/>
    <w:rsid w:val="009B7D8C"/>
    <w:rsid w:val="009C25AD"/>
    <w:rsid w:val="009C7CB5"/>
    <w:rsid w:val="009D008F"/>
    <w:rsid w:val="009D1DFD"/>
    <w:rsid w:val="009E6F15"/>
    <w:rsid w:val="009F5DCB"/>
    <w:rsid w:val="00A10ADA"/>
    <w:rsid w:val="00A132D0"/>
    <w:rsid w:val="00A2069B"/>
    <w:rsid w:val="00A2477D"/>
    <w:rsid w:val="00A25D42"/>
    <w:rsid w:val="00A44EF8"/>
    <w:rsid w:val="00A54555"/>
    <w:rsid w:val="00A64620"/>
    <w:rsid w:val="00A65714"/>
    <w:rsid w:val="00A66134"/>
    <w:rsid w:val="00A72316"/>
    <w:rsid w:val="00A740BF"/>
    <w:rsid w:val="00A77DC2"/>
    <w:rsid w:val="00A83362"/>
    <w:rsid w:val="00A843EC"/>
    <w:rsid w:val="00A85B98"/>
    <w:rsid w:val="00A87202"/>
    <w:rsid w:val="00A87D4B"/>
    <w:rsid w:val="00A92BD6"/>
    <w:rsid w:val="00A9446C"/>
    <w:rsid w:val="00A94884"/>
    <w:rsid w:val="00A94D48"/>
    <w:rsid w:val="00AA3BAA"/>
    <w:rsid w:val="00AB15ED"/>
    <w:rsid w:val="00AB321A"/>
    <w:rsid w:val="00AB3B50"/>
    <w:rsid w:val="00AB4F24"/>
    <w:rsid w:val="00AD0818"/>
    <w:rsid w:val="00AD0CC9"/>
    <w:rsid w:val="00AD1C9A"/>
    <w:rsid w:val="00AD4D19"/>
    <w:rsid w:val="00AD727F"/>
    <w:rsid w:val="00AE5DFD"/>
    <w:rsid w:val="00AF1E29"/>
    <w:rsid w:val="00AF3461"/>
    <w:rsid w:val="00B05ACA"/>
    <w:rsid w:val="00B067C6"/>
    <w:rsid w:val="00B071DC"/>
    <w:rsid w:val="00B12D66"/>
    <w:rsid w:val="00B12F32"/>
    <w:rsid w:val="00B136F9"/>
    <w:rsid w:val="00B14BF9"/>
    <w:rsid w:val="00B17292"/>
    <w:rsid w:val="00B2423A"/>
    <w:rsid w:val="00B26369"/>
    <w:rsid w:val="00B3349D"/>
    <w:rsid w:val="00B338C1"/>
    <w:rsid w:val="00B34824"/>
    <w:rsid w:val="00B42CD1"/>
    <w:rsid w:val="00B44EE4"/>
    <w:rsid w:val="00B45872"/>
    <w:rsid w:val="00B47393"/>
    <w:rsid w:val="00B47A39"/>
    <w:rsid w:val="00B513DD"/>
    <w:rsid w:val="00B55B3C"/>
    <w:rsid w:val="00B613E5"/>
    <w:rsid w:val="00B632EA"/>
    <w:rsid w:val="00B64B8F"/>
    <w:rsid w:val="00B65CC8"/>
    <w:rsid w:val="00B66E76"/>
    <w:rsid w:val="00B74A77"/>
    <w:rsid w:val="00B74FE5"/>
    <w:rsid w:val="00B7741A"/>
    <w:rsid w:val="00B8217D"/>
    <w:rsid w:val="00B82C17"/>
    <w:rsid w:val="00BA42E2"/>
    <w:rsid w:val="00BB0250"/>
    <w:rsid w:val="00BB449C"/>
    <w:rsid w:val="00BB4C1F"/>
    <w:rsid w:val="00BB6459"/>
    <w:rsid w:val="00BC0200"/>
    <w:rsid w:val="00BD0FE4"/>
    <w:rsid w:val="00BD2D18"/>
    <w:rsid w:val="00BD3EA2"/>
    <w:rsid w:val="00BD5BDE"/>
    <w:rsid w:val="00BD692C"/>
    <w:rsid w:val="00BE5BBC"/>
    <w:rsid w:val="00BF0C6C"/>
    <w:rsid w:val="00BF1E99"/>
    <w:rsid w:val="00BF2BEE"/>
    <w:rsid w:val="00BF3200"/>
    <w:rsid w:val="00BF3736"/>
    <w:rsid w:val="00C02F20"/>
    <w:rsid w:val="00C170DD"/>
    <w:rsid w:val="00C20B99"/>
    <w:rsid w:val="00C217D9"/>
    <w:rsid w:val="00C22DFC"/>
    <w:rsid w:val="00C27147"/>
    <w:rsid w:val="00C428CE"/>
    <w:rsid w:val="00C45140"/>
    <w:rsid w:val="00C46721"/>
    <w:rsid w:val="00C47732"/>
    <w:rsid w:val="00C54A19"/>
    <w:rsid w:val="00C55BA1"/>
    <w:rsid w:val="00C61887"/>
    <w:rsid w:val="00C70A08"/>
    <w:rsid w:val="00C74D9D"/>
    <w:rsid w:val="00C85937"/>
    <w:rsid w:val="00C917F8"/>
    <w:rsid w:val="00C9320F"/>
    <w:rsid w:val="00CA0C3F"/>
    <w:rsid w:val="00CA265D"/>
    <w:rsid w:val="00CA4AC0"/>
    <w:rsid w:val="00CA4E22"/>
    <w:rsid w:val="00CB0CFE"/>
    <w:rsid w:val="00CB118E"/>
    <w:rsid w:val="00CB1646"/>
    <w:rsid w:val="00CB47CB"/>
    <w:rsid w:val="00CC2A00"/>
    <w:rsid w:val="00CC51AA"/>
    <w:rsid w:val="00CC5C37"/>
    <w:rsid w:val="00CC7073"/>
    <w:rsid w:val="00CD00B6"/>
    <w:rsid w:val="00CD1B4E"/>
    <w:rsid w:val="00CD39AD"/>
    <w:rsid w:val="00CD56C3"/>
    <w:rsid w:val="00CE03A8"/>
    <w:rsid w:val="00CE08BC"/>
    <w:rsid w:val="00CE4724"/>
    <w:rsid w:val="00CF0572"/>
    <w:rsid w:val="00CF0B90"/>
    <w:rsid w:val="00CF13A3"/>
    <w:rsid w:val="00CF2775"/>
    <w:rsid w:val="00CF3B0A"/>
    <w:rsid w:val="00CF4A1D"/>
    <w:rsid w:val="00CF64DF"/>
    <w:rsid w:val="00CF6950"/>
    <w:rsid w:val="00D100B4"/>
    <w:rsid w:val="00D10E85"/>
    <w:rsid w:val="00D210BC"/>
    <w:rsid w:val="00D21854"/>
    <w:rsid w:val="00D21A26"/>
    <w:rsid w:val="00D21AD0"/>
    <w:rsid w:val="00D23BF7"/>
    <w:rsid w:val="00D24F99"/>
    <w:rsid w:val="00D25F0D"/>
    <w:rsid w:val="00D27BCB"/>
    <w:rsid w:val="00D329B3"/>
    <w:rsid w:val="00D42F3E"/>
    <w:rsid w:val="00D515E5"/>
    <w:rsid w:val="00D516DC"/>
    <w:rsid w:val="00D5257F"/>
    <w:rsid w:val="00D5605A"/>
    <w:rsid w:val="00D56841"/>
    <w:rsid w:val="00D600AC"/>
    <w:rsid w:val="00D64941"/>
    <w:rsid w:val="00D6580C"/>
    <w:rsid w:val="00D722D8"/>
    <w:rsid w:val="00D72810"/>
    <w:rsid w:val="00D811EB"/>
    <w:rsid w:val="00D863BE"/>
    <w:rsid w:val="00D92BB4"/>
    <w:rsid w:val="00D94BA6"/>
    <w:rsid w:val="00D95C3F"/>
    <w:rsid w:val="00D95F05"/>
    <w:rsid w:val="00DA0B1A"/>
    <w:rsid w:val="00DA46CD"/>
    <w:rsid w:val="00DB1B3D"/>
    <w:rsid w:val="00DC4060"/>
    <w:rsid w:val="00DD2F75"/>
    <w:rsid w:val="00DD3733"/>
    <w:rsid w:val="00DD6D87"/>
    <w:rsid w:val="00DE155A"/>
    <w:rsid w:val="00DE43FA"/>
    <w:rsid w:val="00DE6EC1"/>
    <w:rsid w:val="00DE7622"/>
    <w:rsid w:val="00DE7D9F"/>
    <w:rsid w:val="00E1052C"/>
    <w:rsid w:val="00E14F69"/>
    <w:rsid w:val="00E2473B"/>
    <w:rsid w:val="00E26FDE"/>
    <w:rsid w:val="00E303AE"/>
    <w:rsid w:val="00E35380"/>
    <w:rsid w:val="00E35DB9"/>
    <w:rsid w:val="00E40002"/>
    <w:rsid w:val="00E40580"/>
    <w:rsid w:val="00E40DAC"/>
    <w:rsid w:val="00E413A9"/>
    <w:rsid w:val="00E4218F"/>
    <w:rsid w:val="00E464A6"/>
    <w:rsid w:val="00E56E20"/>
    <w:rsid w:val="00E570D0"/>
    <w:rsid w:val="00E65C32"/>
    <w:rsid w:val="00E6730A"/>
    <w:rsid w:val="00E7132E"/>
    <w:rsid w:val="00E71799"/>
    <w:rsid w:val="00E71EB1"/>
    <w:rsid w:val="00E74FFE"/>
    <w:rsid w:val="00E75574"/>
    <w:rsid w:val="00E7563C"/>
    <w:rsid w:val="00E7613E"/>
    <w:rsid w:val="00E82B65"/>
    <w:rsid w:val="00E83186"/>
    <w:rsid w:val="00E8547F"/>
    <w:rsid w:val="00E86F2E"/>
    <w:rsid w:val="00E955D8"/>
    <w:rsid w:val="00EA0A49"/>
    <w:rsid w:val="00EA1B24"/>
    <w:rsid w:val="00EA54A9"/>
    <w:rsid w:val="00EA5B94"/>
    <w:rsid w:val="00EA7CE2"/>
    <w:rsid w:val="00EA7F0C"/>
    <w:rsid w:val="00EA7F58"/>
    <w:rsid w:val="00EB05E8"/>
    <w:rsid w:val="00EB2159"/>
    <w:rsid w:val="00EB4A57"/>
    <w:rsid w:val="00EC099F"/>
    <w:rsid w:val="00EC224A"/>
    <w:rsid w:val="00EE10A4"/>
    <w:rsid w:val="00EE27ED"/>
    <w:rsid w:val="00EF0D83"/>
    <w:rsid w:val="00EF1AB4"/>
    <w:rsid w:val="00EF40F7"/>
    <w:rsid w:val="00F02AB8"/>
    <w:rsid w:val="00F051CD"/>
    <w:rsid w:val="00F05D91"/>
    <w:rsid w:val="00F061FB"/>
    <w:rsid w:val="00F114C7"/>
    <w:rsid w:val="00F14366"/>
    <w:rsid w:val="00F1441A"/>
    <w:rsid w:val="00F15C04"/>
    <w:rsid w:val="00F21BC8"/>
    <w:rsid w:val="00F261B3"/>
    <w:rsid w:val="00F26E9C"/>
    <w:rsid w:val="00F31245"/>
    <w:rsid w:val="00F33D91"/>
    <w:rsid w:val="00F4351F"/>
    <w:rsid w:val="00F53C51"/>
    <w:rsid w:val="00F5465F"/>
    <w:rsid w:val="00F55487"/>
    <w:rsid w:val="00F56067"/>
    <w:rsid w:val="00F564F5"/>
    <w:rsid w:val="00F5736E"/>
    <w:rsid w:val="00F57FEC"/>
    <w:rsid w:val="00F617A9"/>
    <w:rsid w:val="00F62A66"/>
    <w:rsid w:val="00F62CBB"/>
    <w:rsid w:val="00F6472D"/>
    <w:rsid w:val="00F64F24"/>
    <w:rsid w:val="00F70895"/>
    <w:rsid w:val="00F76335"/>
    <w:rsid w:val="00F7686F"/>
    <w:rsid w:val="00F7750E"/>
    <w:rsid w:val="00F830FF"/>
    <w:rsid w:val="00F83250"/>
    <w:rsid w:val="00F90735"/>
    <w:rsid w:val="00F90D58"/>
    <w:rsid w:val="00FB20F5"/>
    <w:rsid w:val="00FB2AC4"/>
    <w:rsid w:val="00FB3D6F"/>
    <w:rsid w:val="00FB731D"/>
    <w:rsid w:val="00FC43B9"/>
    <w:rsid w:val="00FC6789"/>
    <w:rsid w:val="00FD0DBA"/>
    <w:rsid w:val="00FD14B1"/>
    <w:rsid w:val="00FD161A"/>
    <w:rsid w:val="00FD2098"/>
    <w:rsid w:val="00FD5001"/>
    <w:rsid w:val="00FD5670"/>
    <w:rsid w:val="00FE30EA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6A342E91"/>
  <w15:chartTrackingRefBased/>
  <w15:docId w15:val="{813F17D8-8243-4C96-B8A3-2E11FB0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4290"/>
    <w:pPr>
      <w:spacing w:after="120"/>
      <w:jc w:val="both"/>
    </w:pPr>
    <w:rPr>
      <w:rFonts w:ascii="Arial" w:hAnsi="Arial"/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"/>
      </w:numPr>
      <w:suppressAutoHyphens/>
      <w:spacing w:before="240" w:after="60"/>
      <w:ind w:left="431" w:hanging="431"/>
      <w:outlineLvl w:val="0"/>
    </w:pPr>
    <w:rPr>
      <w:rFonts w:cs="Arial"/>
      <w:b/>
      <w:bCs/>
      <w:kern w:val="32"/>
      <w:sz w:val="48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78" w:hanging="578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</w:style>
  <w:style w:type="paragraph" w:styleId="TM2">
    <w:name w:val="toc 2"/>
    <w:basedOn w:val="Normal"/>
    <w:next w:val="Normal"/>
    <w:autoRedefine/>
    <w:uiPriority w:val="39"/>
    <w:pPr>
      <w:spacing w:after="0"/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aulukkoteksti">
    <w:name w:val="Taulukkoteksti"/>
    <w:basedOn w:val="Normal"/>
    <w:autoRedefine/>
    <w:pPr>
      <w:jc w:val="center"/>
    </w:pPr>
    <w:rPr>
      <w:i/>
    </w:rPr>
  </w:style>
  <w:style w:type="paragraph" w:styleId="Lgende">
    <w:name w:val="caption"/>
    <w:basedOn w:val="Normal"/>
    <w:next w:val="Normal"/>
    <w:qFormat/>
    <w:pPr>
      <w:spacing w:before="120"/>
      <w:jc w:val="center"/>
    </w:pPr>
    <w:rPr>
      <w:b/>
      <w:bCs/>
      <w:sz w:val="20"/>
      <w:szCs w:val="20"/>
    </w:r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M1">
    <w:name w:val="toc 1"/>
    <w:basedOn w:val="Normal"/>
    <w:next w:val="Normal"/>
    <w:autoRedefine/>
    <w:uiPriority w:val="39"/>
    <w:pPr>
      <w:spacing w:before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="Times New Roman" w:hAnsi="Times New Roman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="Times New Roman" w:hAnsi="Times New Roman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="Times New Roman" w:hAnsi="Times New Roman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="Times New Roman" w:hAnsi="Times New Roman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="Times New Roman" w:hAnsi="Times New Roman"/>
      <w:sz w:val="18"/>
      <w:szCs w:val="18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Sous-titre">
    <w:name w:val="Subtitle"/>
    <w:basedOn w:val="Normal"/>
    <w:qFormat/>
    <w:pPr>
      <w:jc w:val="center"/>
    </w:pPr>
    <w:rPr>
      <w:rFonts w:cs="Arial"/>
      <w:b/>
      <w:bCs/>
      <w:sz w:val="52"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pPr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ind w:left="2160" w:hanging="2160"/>
      <w:jc w:val="left"/>
    </w:pPr>
  </w:style>
  <w:style w:type="paragraph" w:styleId="Corpsdetexte2">
    <w:name w:val="Body Text 2"/>
    <w:basedOn w:val="Normal"/>
    <w:pPr>
      <w:jc w:val="left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customStyle="1" w:styleId="LainausJV">
    <w:name w:val="LainausJV"/>
    <w:basedOn w:val="Retraitcorpsdetexte"/>
    <w:pPr>
      <w:ind w:left="851" w:right="811" w:firstLine="0"/>
      <w:jc w:val="both"/>
    </w:pPr>
    <w:rPr>
      <w:i/>
    </w:rPr>
  </w:style>
  <w:style w:type="paragraph" w:styleId="Retraitcorpsdetexte2">
    <w:name w:val="Body Text Indent 2"/>
    <w:basedOn w:val="Normal"/>
    <w:pPr>
      <w:ind w:left="720"/>
    </w:pPr>
  </w:style>
  <w:style w:type="paragraph" w:customStyle="1" w:styleId="PictureanddiagramCaption">
    <w:name w:val="Picture and diagram Caption"/>
    <w:basedOn w:val="Lgende"/>
    <w:next w:val="Normal"/>
    <w:pPr>
      <w:keepNext/>
    </w:pPr>
  </w:style>
  <w:style w:type="paragraph" w:customStyle="1" w:styleId="KapeaJV">
    <w:name w:val="KapeaJV"/>
    <w:basedOn w:val="Normal"/>
    <w:pPr>
      <w:numPr>
        <w:numId w:val="4"/>
      </w:numPr>
      <w:ind w:left="981" w:right="624" w:hanging="357"/>
      <w:jc w:val="left"/>
    </w:pPr>
  </w:style>
  <w:style w:type="paragraph" w:styleId="Corpsdetexte3">
    <w:name w:val="Body Text 3"/>
    <w:basedOn w:val="Normal"/>
    <w:pPr>
      <w:jc w:val="left"/>
    </w:pPr>
    <w:rPr>
      <w:rFonts w:cs="Arial"/>
      <w:b/>
      <w:bCs/>
    </w:rPr>
  </w:style>
  <w:style w:type="paragraph" w:customStyle="1" w:styleId="Taulukonteksti">
    <w:name w:val="Taulukon teksti"/>
    <w:basedOn w:val="Normal"/>
    <w:rPr>
      <w:bCs/>
      <w:sz w:val="20"/>
    </w:rPr>
  </w:style>
  <w:style w:type="table" w:styleId="Grilledutableau">
    <w:name w:val="Table Grid"/>
    <w:basedOn w:val="TableauNormal"/>
    <w:rsid w:val="00D9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nempi">
    <w:name w:val="Pienempi"/>
    <w:basedOn w:val="Normal"/>
    <w:pPr>
      <w:spacing w:line="264" w:lineRule="auto"/>
    </w:pPr>
    <w:rPr>
      <w:sz w:val="22"/>
      <w:lang w:val="en-US"/>
    </w:rPr>
  </w:style>
  <w:style w:type="numbering" w:customStyle="1" w:styleId="StyleBulleted">
    <w:name w:val="Style Bulleted"/>
    <w:basedOn w:val="Aucuneliste"/>
    <w:rsid w:val="00D94BA6"/>
    <w:pPr>
      <w:numPr>
        <w:numId w:val="18"/>
      </w:numPr>
    </w:pPr>
  </w:style>
  <w:style w:type="paragraph" w:styleId="Liste">
    <w:name w:val="List"/>
    <w:basedOn w:val="Normal"/>
    <w:rsid w:val="00D94BA6"/>
    <w:pPr>
      <w:ind w:left="284" w:hanging="284"/>
      <w:jc w:val="left"/>
    </w:pPr>
    <w:rPr>
      <w:szCs w:val="20"/>
      <w:lang w:val="en-GB"/>
    </w:rPr>
  </w:style>
  <w:style w:type="paragraph" w:styleId="Textedebulles">
    <w:name w:val="Balloon Text"/>
    <w:basedOn w:val="Normal"/>
    <w:link w:val="TextedebullesCar"/>
    <w:rsid w:val="00464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64993"/>
    <w:rPr>
      <w:rFonts w:ascii="Tahoma" w:hAnsi="Tahoma" w:cs="Tahoma"/>
      <w:sz w:val="16"/>
      <w:szCs w:val="16"/>
      <w:lang w:eastAsia="en-US"/>
    </w:rPr>
  </w:style>
  <w:style w:type="character" w:customStyle="1" w:styleId="En-tteCar">
    <w:name w:val="En-tête Car"/>
    <w:link w:val="En-tte"/>
    <w:uiPriority w:val="99"/>
    <w:rsid w:val="0054547D"/>
    <w:rPr>
      <w:rFonts w:ascii="Arial" w:hAnsi="Arial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lju\My%20Documents\DOPIN\Dty&#246;\Dty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8CFF0-F5EB-4B90-A2C9-8BFC01A3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Dtyo.dot</Template>
  <TotalTime>48</TotalTime>
  <Pages>4</Pages>
  <Words>1004</Words>
  <Characters>5524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Specification</vt:lpstr>
      <vt:lpstr>Specification</vt:lpstr>
    </vt:vector>
  </TitlesOfParts>
  <Company>HAAGAHELIA</Company>
  <LinksUpToDate>false</LinksUpToDate>
  <CharactersWithSpaces>6515</CharactersWithSpaces>
  <SharedDoc>false</SharedDoc>
  <HLinks>
    <vt:vector size="276" baseType="variant">
      <vt:variant>
        <vt:i4>1376313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_Toc320482269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_Toc320482268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_Toc320482267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_Toc320482266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_Toc320482265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_Toc320482264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_Toc320482263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_Toc320482262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_Toc320482261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_Toc320482260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_Toc320482259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_Toc320482258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_Toc320482257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_Toc320482256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_Toc320482255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_Toc320482254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_Toc320482253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_Toc320482252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_Toc320482251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_Toc320482250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_Toc320482249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_Toc320482248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_Toc320482247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_Toc320482246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_Toc320482245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_Toc320482244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_Toc320482243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_Toc320482242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_Toc320482241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_Toc320482240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_Toc320482239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_Toc320482238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_Toc320482237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_Toc320482236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_Toc320482235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_Toc320482234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_Toc320482233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_Toc320482232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_Toc320482231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_Toc320482230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_Toc320482229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_Toc320482228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_Toc320482227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_Toc320482226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_Toc320482225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_Toc320482224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</dc:title>
  <dc:subject>Bite</dc:subject>
  <dc:creator>jv</dc:creator>
  <cp:keywords/>
  <cp:lastModifiedBy>kb</cp:lastModifiedBy>
  <cp:revision>16</cp:revision>
  <cp:lastPrinted>2011-05-05T16:21:00Z</cp:lastPrinted>
  <dcterms:created xsi:type="dcterms:W3CDTF">2018-09-03T09:58:00Z</dcterms:created>
  <dcterms:modified xsi:type="dcterms:W3CDTF">2018-09-06T06:42:00Z</dcterms:modified>
</cp:coreProperties>
</file>